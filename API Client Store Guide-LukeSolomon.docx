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84996770" w:displacedByCustomXml="next"/>
    <w:sdt>
      <w:sdtPr>
        <w:id w:val="1880279749"/>
        <w:docPartObj>
          <w:docPartGallery w:val="Cover Pages"/>
          <w:docPartUnique/>
        </w:docPartObj>
      </w:sdtPr>
      <w:sdtEndPr/>
      <w:sdtContent>
        <w:p w14:paraId="1BFD18AF" w14:textId="150F160D" w:rsidR="00573EA9" w:rsidRPr="001A4192" w:rsidRDefault="00573EA9" w:rsidP="00573EA9"/>
        <w:p w14:paraId="57A8B9F4" w14:textId="77777777" w:rsidR="00573EA9" w:rsidRPr="001A4192" w:rsidRDefault="00573EA9" w:rsidP="00573EA9"/>
        <w:p w14:paraId="7EF2B14F" w14:textId="77777777" w:rsidR="00573EA9" w:rsidRPr="001A4192" w:rsidRDefault="00573EA9" w:rsidP="00573EA9"/>
        <w:p w14:paraId="3F892494" w14:textId="77777777" w:rsidR="00573EA9" w:rsidRPr="001A4192" w:rsidRDefault="00573EA9" w:rsidP="00573EA9"/>
        <w:p w14:paraId="0B4D056E" w14:textId="77777777" w:rsidR="00573EA9" w:rsidRPr="001A4192" w:rsidRDefault="00573EA9" w:rsidP="00573EA9">
          <w:pPr>
            <w:pStyle w:val="CoverPageFooter"/>
          </w:pPr>
          <w:r w:rsidRPr="00321008">
            <w:rPr>
              <w:noProof/>
            </w:rPr>
            <w:drawing>
              <wp:inline distT="0" distB="0" distL="0" distR="0" wp14:anchorId="6AE300F7" wp14:editId="21A8E810">
                <wp:extent cx="4572000" cy="914400"/>
                <wp:effectExtent l="0" t="0" r="0" b="0"/>
                <wp:docPr id="1" name="Picture 1" descr="C:\Users\Rebecca.Bliss\Desktop\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becca.Bliss\Desktop\TN_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914400"/>
                        </a:xfrm>
                        <a:prstGeom prst="rect">
                          <a:avLst/>
                        </a:prstGeom>
                        <a:noFill/>
                        <a:ln>
                          <a:noFill/>
                        </a:ln>
                      </pic:spPr>
                    </pic:pic>
                  </a:graphicData>
                </a:graphic>
              </wp:inline>
            </w:drawing>
          </w:r>
        </w:p>
        <w:p w14:paraId="24D60143" w14:textId="0F1307F9" w:rsidR="00573EA9" w:rsidRDefault="00950023" w:rsidP="00573EA9">
          <w:pPr>
            <w:pStyle w:val="CoverPageTitle"/>
          </w:pPr>
          <w:sdt>
            <w:sdtPr>
              <w:alias w:val="Title"/>
              <w:tag w:val="Title"/>
              <w:id w:val="846057171"/>
              <w:dataBinding w:prefixMappings="xmlns:ns0='http://schemas.openxmlformats.org/package/2006/metadata/core-properties' xmlns:ns1='http://purl.org/dc/elements/1.1/'" w:xpath="/ns0:coreProperties[1]/ns1:title[1]" w:storeItemID="{6C3C8BC8-F283-45AE-878A-BAB7291924A1}"/>
              <w:text w:multiLine="1"/>
            </w:sdtPr>
            <w:sdtEndPr/>
            <w:sdtContent>
              <w:r w:rsidR="00573EA9">
                <w:t xml:space="preserve">API Client </w:t>
              </w:r>
              <w:r w:rsidR="000C226E">
                <w:t>Store</w:t>
              </w:r>
              <w:r w:rsidR="00573EA9">
                <w:t xml:space="preserve"> Guide</w:t>
              </w:r>
            </w:sdtContent>
          </w:sdt>
        </w:p>
        <w:p w14:paraId="33D3FD9B" w14:textId="7D4D64A0" w:rsidR="00573EA9" w:rsidRPr="005B0931" w:rsidRDefault="006001B6" w:rsidP="00573EA9">
          <w:pPr>
            <w:pStyle w:val="Subtitle"/>
            <w:jc w:val="center"/>
          </w:pPr>
          <w:r>
            <w:t>Luke Solomon</w:t>
          </w:r>
        </w:p>
        <w:sdt>
          <w:sdtPr>
            <w:rPr>
              <w:rStyle w:val="CoverPageSubtitleChar"/>
            </w:rPr>
            <w:alias w:val="Publish Date"/>
            <w:tag w:val=""/>
            <w:id w:val="-1815471582"/>
            <w:placeholder>
              <w:docPart w:val="BD7B7A7BC63C4E34BCE161E284D7F454"/>
            </w:placeholder>
            <w:dataBinding w:prefixMappings="xmlns:ns0='http://schemas.microsoft.com/office/2006/coverPageProps' " w:xpath="/ns0:CoverPageProperties[1]/ns0:PublishDate[1]" w:storeItemID="{55AF091B-3C7A-41E3-B477-F2FDAA23CFDA}"/>
            <w:date w:fullDate="2017-12-22T00:00:00Z">
              <w:dateFormat w:val="M/d/yyyy"/>
              <w:lid w:val="en-US"/>
              <w:storeMappedDataAs w:val="dateTime"/>
              <w:calendar w:val="gregorian"/>
            </w:date>
          </w:sdtPr>
          <w:sdtEndPr>
            <w:rPr>
              <w:rStyle w:val="DefaultParagraphFont"/>
              <w:caps/>
            </w:rPr>
          </w:sdtEndPr>
          <w:sdtContent>
            <w:p w14:paraId="4C585A6B" w14:textId="14448963" w:rsidR="00573EA9" w:rsidRDefault="006001B6" w:rsidP="00573EA9">
              <w:pPr>
                <w:pStyle w:val="CoverPageSubtitle"/>
                <w:rPr>
                  <w:caps w:val="0"/>
                  <w:sz w:val="22"/>
                  <w:szCs w:val="22"/>
                </w:rPr>
              </w:pPr>
              <w:r>
                <w:rPr>
                  <w:rStyle w:val="CoverPageSubtitleChar"/>
                </w:rPr>
                <w:t>12/22/</w:t>
              </w:r>
              <w:r w:rsidR="00C41C13" w:rsidRPr="00C41C13">
                <w:rPr>
                  <w:rStyle w:val="CoverPageSubtitleChar"/>
                </w:rPr>
                <w:t>2017</w:t>
              </w:r>
            </w:p>
          </w:sdtContent>
        </w:sdt>
        <w:tbl>
          <w:tblPr>
            <w:tblpPr w:leftFromText="187" w:rightFromText="187" w:vertAnchor="page" w:horzAnchor="margin" w:tblpXSpec="center" w:tblpY="14401"/>
            <w:tblOverlap w:val="never"/>
            <w:tblW w:w="0" w:type="auto"/>
            <w:tblLook w:val="04A0" w:firstRow="1" w:lastRow="0" w:firstColumn="1" w:lastColumn="0" w:noHBand="0" w:noVBand="1"/>
          </w:tblPr>
          <w:tblGrid>
            <w:gridCol w:w="9576"/>
          </w:tblGrid>
          <w:tr w:rsidR="00573EA9" w14:paraId="53447DAA" w14:textId="77777777" w:rsidTr="00573EA9">
            <w:trPr>
              <w:trHeight w:val="360"/>
            </w:trPr>
            <w:tc>
              <w:tcPr>
                <w:tcW w:w="9576" w:type="dxa"/>
                <w:vAlign w:val="center"/>
              </w:tcPr>
              <w:p w14:paraId="7FEA1C16" w14:textId="6D652DB4" w:rsidR="00573EA9" w:rsidRPr="001A4192" w:rsidRDefault="00573EA9" w:rsidP="00867332">
                <w:pPr>
                  <w:pStyle w:val="CoverPageFooter"/>
                </w:pPr>
                <w:r>
                  <w:rPr>
                    <w:rStyle w:val="CoverPageFooterChar"/>
                  </w:rPr>
                  <w:t xml:space="preserve">Version </w:t>
                </w:r>
                <w:sdt>
                  <w:sdtPr>
                    <w:rPr>
                      <w:rStyle w:val="CoverPageFooterChar"/>
                    </w:rPr>
                    <w:alias w:val="Version Number"/>
                    <w:tag w:val="Version Number"/>
                    <w:id w:val="-2055997798"/>
                    <w:placeholder>
                      <w:docPart w:val="3F6A66B0A1E840B8A620A7D097938B93"/>
                    </w:placeholder>
                    <w:dataBinding w:prefixMappings="xmlns:ns0='http://purl.org/dc/elements/1.1/' xmlns:ns1='http://schemas.openxmlformats.org/package/2006/metadata/core-properties' " w:xpath="/ns1:coreProperties[1]/ns0:subject[1]" w:storeItemID="{6C3C8BC8-F283-45AE-878A-BAB7291924A1}"/>
                    <w:text/>
                  </w:sdtPr>
                  <w:sdtEndPr>
                    <w:rPr>
                      <w:rStyle w:val="CoverPageFooterChar"/>
                    </w:rPr>
                  </w:sdtEndPr>
                  <w:sdtContent>
                    <w:r w:rsidR="00534BB6">
                      <w:rPr>
                        <w:rStyle w:val="CoverPageFooterChar"/>
                      </w:rPr>
                      <w:t>2</w:t>
                    </w:r>
                    <w:r>
                      <w:rPr>
                        <w:rStyle w:val="CoverPageFooterChar"/>
                      </w:rPr>
                      <w:t>.</w:t>
                    </w:r>
                    <w:r w:rsidR="000C226E">
                      <w:rPr>
                        <w:rStyle w:val="CoverPageFooterChar"/>
                      </w:rPr>
                      <w:t>0</w:t>
                    </w:r>
                  </w:sdtContent>
                </w:sdt>
                <w:r>
                  <w:t xml:space="preserve"> </w:t>
                </w:r>
                <w:r w:rsidRPr="001A4192">
                  <w:t xml:space="preserve">| </w:t>
                </w:r>
                <w:sdt>
                  <w:sdtPr>
                    <w:rPr>
                      <w:rStyle w:val="CoverPageFooterChar"/>
                    </w:rPr>
                    <w:alias w:val="Author"/>
                    <w:tag w:val="Author"/>
                    <w:id w:val="-678199017"/>
                    <w:dataBinding w:prefixMappings="xmlns:ns0='http://schemas.openxmlformats.org/package/2006/metadata/core-properties' xmlns:ns1='http://purl.org/dc/elements/1.1/'" w:xpath="/ns0:coreProperties[1]/ns1:creator[1]" w:storeItemID="{6C3C8BC8-F283-45AE-878A-BAB7291924A1}"/>
                    <w:text/>
                  </w:sdtPr>
                  <w:sdtEndPr>
                    <w:rPr>
                      <w:rStyle w:val="CoverPageFooterChar"/>
                    </w:rPr>
                  </w:sdtEndPr>
                  <w:sdtContent>
                    <w:r>
                      <w:rPr>
                        <w:rStyle w:val="CoverPageFooterChar"/>
                      </w:rPr>
                      <w:t>Sarah Knowles</w:t>
                    </w:r>
                  </w:sdtContent>
                </w:sdt>
              </w:p>
            </w:tc>
          </w:tr>
        </w:tbl>
        <w:sdt>
          <w:sdtPr>
            <w:id w:val="34093062"/>
            <w:docPartObj>
              <w:docPartGallery w:val="Cover Pages"/>
              <w:docPartUnique/>
            </w:docPartObj>
          </w:sdtPr>
          <w:sdtEndPr>
            <w:rPr>
              <w:rStyle w:val="CoverPageFooterChar"/>
            </w:rPr>
          </w:sdtEndPr>
          <w:sdtContent>
            <w:p w14:paraId="06A5E419" w14:textId="77777777" w:rsidR="00573EA9" w:rsidRDefault="00573EA9" w:rsidP="00573EA9">
              <w:pPr>
                <w:rPr>
                  <w:rStyle w:val="CoverPageFooterChar"/>
                </w:rPr>
              </w:pPr>
            </w:p>
            <w:p w14:paraId="4860A895" w14:textId="0A47FC47" w:rsidR="00573EA9" w:rsidRPr="001A4192" w:rsidRDefault="00950023" w:rsidP="00573EA9"/>
          </w:sdtContent>
        </w:sdt>
        <w:p w14:paraId="1C68C715" w14:textId="77777777" w:rsidR="00573EA9" w:rsidRDefault="00573EA9">
          <w:pPr>
            <w:spacing w:after="240" w:line="276" w:lineRule="auto"/>
          </w:pPr>
          <w:r>
            <w:br w:type="page"/>
          </w:r>
        </w:p>
        <w:p w14:paraId="5C7C8014" w14:textId="51C20C90" w:rsidR="00573EA9" w:rsidRDefault="00950023" w:rsidP="00573EA9"/>
      </w:sdtContent>
    </w:sdt>
    <w:sdt>
      <w:sdtPr>
        <w:alias w:val="Title"/>
        <w:tag w:val=""/>
        <w:id w:val="-1264070012"/>
        <w:dataBinding w:prefixMappings="xmlns:ns0='http://purl.org/dc/elements/1.1/' xmlns:ns1='http://schemas.openxmlformats.org/package/2006/metadata/core-properties' " w:xpath="/ns1:coreProperties[1]/ns0:title[1]" w:storeItemID="{6C3C8BC8-F283-45AE-878A-BAB7291924A1}"/>
        <w:text/>
      </w:sdtPr>
      <w:sdtEndPr/>
      <w:sdtContent>
        <w:p w14:paraId="768A6384" w14:textId="05536834" w:rsidR="00D04516" w:rsidRDefault="000C226E" w:rsidP="00564678">
          <w:pPr>
            <w:pStyle w:val="Title"/>
          </w:pPr>
          <w:r>
            <w:t>API Client Store Guide</w:t>
          </w:r>
        </w:p>
      </w:sdtContent>
    </w:sdt>
    <w:bookmarkStart w:id="1" w:name="_Toc397512422" w:displacedByCustomXml="next"/>
    <w:sdt>
      <w:sdtPr>
        <w:rPr>
          <w:rFonts w:eastAsiaTheme="minorHAnsi" w:cstheme="minorBidi"/>
          <w:b w:val="0"/>
          <w:bCs w:val="0"/>
          <w:caps w:val="0"/>
          <w:color w:val="404040" w:themeColor="text1"/>
          <w:sz w:val="22"/>
          <w:szCs w:val="22"/>
          <w:lang w:eastAsia="en-US"/>
        </w:rPr>
        <w:id w:val="2000997595"/>
        <w:docPartObj>
          <w:docPartGallery w:val="Table of Contents"/>
          <w:docPartUnique/>
        </w:docPartObj>
      </w:sdtPr>
      <w:sdtEndPr>
        <w:rPr>
          <w:noProof/>
        </w:rPr>
      </w:sdtEndPr>
      <w:sdtContent>
        <w:p w14:paraId="534D9A18" w14:textId="3B1BFC15" w:rsidR="00D7262D" w:rsidRDefault="00D7262D">
          <w:pPr>
            <w:pStyle w:val="TOCHeading"/>
          </w:pPr>
          <w:r>
            <w:t>Contents</w:t>
          </w:r>
        </w:p>
        <w:p w14:paraId="6D45B7F9" w14:textId="77777777" w:rsidR="00951ED7" w:rsidRDefault="00D7262D" w:rsidP="00951ED7">
          <w:pPr>
            <w:pStyle w:val="TOC1"/>
            <w:framePr w:wrap="around"/>
            <w:tabs>
              <w:tab w:val="right" w:leader="dot" w:pos="-10"/>
            </w:tabs>
            <w:rPr>
              <w:rFonts w:asciiTheme="minorHAnsi" w:eastAsiaTheme="minorEastAsia" w:hAnsiTheme="minorHAnsi"/>
              <w:b w:val="0"/>
              <w:noProof/>
              <w:color w:val="auto"/>
            </w:rPr>
          </w:pPr>
          <w:r>
            <w:fldChar w:fldCharType="begin"/>
          </w:r>
          <w:r>
            <w:instrText xml:space="preserve"> TOC \o "1-3" \h \z \u </w:instrText>
          </w:r>
          <w:r>
            <w:fldChar w:fldCharType="separate"/>
          </w:r>
          <w:hyperlink w:anchor="_Toc501723555" w:history="1">
            <w:r w:rsidR="00951ED7" w:rsidRPr="00585B3E">
              <w:rPr>
                <w:rStyle w:val="Hyperlink"/>
                <w:noProof/>
              </w:rPr>
              <w:t>Overview</w:t>
            </w:r>
            <w:r w:rsidR="00951ED7">
              <w:rPr>
                <w:noProof/>
                <w:webHidden/>
              </w:rPr>
              <w:tab/>
            </w:r>
            <w:r w:rsidR="00951ED7">
              <w:rPr>
                <w:noProof/>
                <w:webHidden/>
              </w:rPr>
              <w:fldChar w:fldCharType="begin"/>
            </w:r>
            <w:r w:rsidR="00951ED7">
              <w:rPr>
                <w:noProof/>
                <w:webHidden/>
              </w:rPr>
              <w:instrText xml:space="preserve"> PAGEREF _Toc501723555 \h </w:instrText>
            </w:r>
            <w:r w:rsidR="00951ED7">
              <w:rPr>
                <w:noProof/>
                <w:webHidden/>
              </w:rPr>
            </w:r>
            <w:r w:rsidR="00951ED7">
              <w:rPr>
                <w:noProof/>
                <w:webHidden/>
              </w:rPr>
              <w:fldChar w:fldCharType="separate"/>
            </w:r>
            <w:r w:rsidR="00951ED7">
              <w:rPr>
                <w:noProof/>
                <w:webHidden/>
              </w:rPr>
              <w:t>2</w:t>
            </w:r>
            <w:r w:rsidR="00951ED7">
              <w:rPr>
                <w:noProof/>
                <w:webHidden/>
              </w:rPr>
              <w:fldChar w:fldCharType="end"/>
            </w:r>
          </w:hyperlink>
        </w:p>
        <w:p w14:paraId="26AFCFDB" w14:textId="77777777" w:rsidR="00951ED7" w:rsidRDefault="00951ED7" w:rsidP="00951ED7">
          <w:pPr>
            <w:pStyle w:val="TOC1"/>
            <w:framePr w:wrap="around"/>
            <w:tabs>
              <w:tab w:val="right" w:leader="dot" w:pos="-10"/>
            </w:tabs>
            <w:rPr>
              <w:rFonts w:asciiTheme="minorHAnsi" w:eastAsiaTheme="minorEastAsia" w:hAnsiTheme="minorHAnsi"/>
              <w:b w:val="0"/>
              <w:noProof/>
              <w:color w:val="auto"/>
            </w:rPr>
          </w:pPr>
          <w:hyperlink w:anchor="_Toc501723556" w:history="1">
            <w:r w:rsidRPr="00585B3E">
              <w:rPr>
                <w:rStyle w:val="Hyperlink"/>
                <w:noProof/>
              </w:rPr>
              <w:t>Logging into the API Store</w:t>
            </w:r>
            <w:r>
              <w:rPr>
                <w:noProof/>
                <w:webHidden/>
              </w:rPr>
              <w:tab/>
            </w:r>
            <w:r>
              <w:rPr>
                <w:noProof/>
                <w:webHidden/>
              </w:rPr>
              <w:fldChar w:fldCharType="begin"/>
            </w:r>
            <w:r>
              <w:rPr>
                <w:noProof/>
                <w:webHidden/>
              </w:rPr>
              <w:instrText xml:space="preserve"> PAGEREF _Toc501723556 \h </w:instrText>
            </w:r>
            <w:r>
              <w:rPr>
                <w:noProof/>
                <w:webHidden/>
              </w:rPr>
            </w:r>
            <w:r>
              <w:rPr>
                <w:noProof/>
                <w:webHidden/>
              </w:rPr>
              <w:fldChar w:fldCharType="separate"/>
            </w:r>
            <w:r>
              <w:rPr>
                <w:noProof/>
                <w:webHidden/>
              </w:rPr>
              <w:t>2</w:t>
            </w:r>
            <w:r>
              <w:rPr>
                <w:noProof/>
                <w:webHidden/>
              </w:rPr>
              <w:fldChar w:fldCharType="end"/>
            </w:r>
          </w:hyperlink>
        </w:p>
        <w:p w14:paraId="41C5DCE6" w14:textId="77777777" w:rsidR="00951ED7" w:rsidRDefault="00951ED7" w:rsidP="00951ED7">
          <w:pPr>
            <w:pStyle w:val="TOC1"/>
            <w:framePr w:wrap="around"/>
            <w:tabs>
              <w:tab w:val="right" w:leader="dot" w:pos="-10"/>
            </w:tabs>
            <w:rPr>
              <w:rFonts w:asciiTheme="minorHAnsi" w:eastAsiaTheme="minorEastAsia" w:hAnsiTheme="minorHAnsi"/>
              <w:b w:val="0"/>
              <w:noProof/>
              <w:color w:val="auto"/>
            </w:rPr>
          </w:pPr>
          <w:hyperlink w:anchor="_Toc501723557" w:history="1">
            <w:r w:rsidRPr="00585B3E">
              <w:rPr>
                <w:rStyle w:val="Hyperlink"/>
                <w:noProof/>
              </w:rPr>
              <w:t>Logging out of the API Store</w:t>
            </w:r>
            <w:r>
              <w:rPr>
                <w:noProof/>
                <w:webHidden/>
              </w:rPr>
              <w:tab/>
            </w:r>
            <w:r>
              <w:rPr>
                <w:noProof/>
                <w:webHidden/>
              </w:rPr>
              <w:fldChar w:fldCharType="begin"/>
            </w:r>
            <w:r>
              <w:rPr>
                <w:noProof/>
                <w:webHidden/>
              </w:rPr>
              <w:instrText xml:space="preserve"> PAGEREF _Toc501723557 \h </w:instrText>
            </w:r>
            <w:r>
              <w:rPr>
                <w:noProof/>
                <w:webHidden/>
              </w:rPr>
            </w:r>
            <w:r>
              <w:rPr>
                <w:noProof/>
                <w:webHidden/>
              </w:rPr>
              <w:fldChar w:fldCharType="separate"/>
            </w:r>
            <w:r>
              <w:rPr>
                <w:noProof/>
                <w:webHidden/>
              </w:rPr>
              <w:t>2</w:t>
            </w:r>
            <w:r>
              <w:rPr>
                <w:noProof/>
                <w:webHidden/>
              </w:rPr>
              <w:fldChar w:fldCharType="end"/>
            </w:r>
          </w:hyperlink>
        </w:p>
        <w:p w14:paraId="5EB84350" w14:textId="77777777" w:rsidR="00951ED7" w:rsidRDefault="00951ED7" w:rsidP="00951ED7">
          <w:pPr>
            <w:pStyle w:val="TOC1"/>
            <w:framePr w:wrap="around"/>
            <w:tabs>
              <w:tab w:val="right" w:leader="dot" w:pos="-10"/>
            </w:tabs>
            <w:rPr>
              <w:rFonts w:asciiTheme="minorHAnsi" w:eastAsiaTheme="minorEastAsia" w:hAnsiTheme="minorHAnsi"/>
              <w:b w:val="0"/>
              <w:noProof/>
              <w:color w:val="auto"/>
            </w:rPr>
          </w:pPr>
          <w:hyperlink w:anchor="_Toc501723558" w:history="1">
            <w:r w:rsidRPr="00585B3E">
              <w:rPr>
                <w:rStyle w:val="Hyperlink"/>
                <w:noProof/>
              </w:rPr>
              <w:t>Viewing API Documentation</w:t>
            </w:r>
            <w:r>
              <w:rPr>
                <w:noProof/>
                <w:webHidden/>
              </w:rPr>
              <w:tab/>
            </w:r>
            <w:r>
              <w:rPr>
                <w:noProof/>
                <w:webHidden/>
              </w:rPr>
              <w:fldChar w:fldCharType="begin"/>
            </w:r>
            <w:r>
              <w:rPr>
                <w:noProof/>
                <w:webHidden/>
              </w:rPr>
              <w:instrText xml:space="preserve"> PAGEREF _Toc501723558 \h </w:instrText>
            </w:r>
            <w:r>
              <w:rPr>
                <w:noProof/>
                <w:webHidden/>
              </w:rPr>
            </w:r>
            <w:r>
              <w:rPr>
                <w:noProof/>
                <w:webHidden/>
              </w:rPr>
              <w:fldChar w:fldCharType="separate"/>
            </w:r>
            <w:r>
              <w:rPr>
                <w:noProof/>
                <w:webHidden/>
              </w:rPr>
              <w:t>2</w:t>
            </w:r>
            <w:r>
              <w:rPr>
                <w:noProof/>
                <w:webHidden/>
              </w:rPr>
              <w:fldChar w:fldCharType="end"/>
            </w:r>
          </w:hyperlink>
        </w:p>
        <w:p w14:paraId="5DFB3325" w14:textId="77777777" w:rsidR="00951ED7" w:rsidRDefault="00951ED7" w:rsidP="00951ED7">
          <w:pPr>
            <w:pStyle w:val="TOC2"/>
            <w:framePr w:wrap="around" w:vAnchor="text" w:hAnchor="text" w:y="1"/>
            <w:tabs>
              <w:tab w:val="right" w:leader="dot" w:pos="-10"/>
            </w:tabs>
            <w:rPr>
              <w:rFonts w:asciiTheme="minorHAnsi" w:eastAsiaTheme="minorEastAsia" w:hAnsiTheme="minorHAnsi"/>
              <w:noProof/>
              <w:color w:val="auto"/>
            </w:rPr>
          </w:pPr>
          <w:hyperlink w:anchor="_Toc501723559" w:history="1">
            <w:r w:rsidRPr="00585B3E">
              <w:rPr>
                <w:rStyle w:val="Hyperlink"/>
                <w:noProof/>
              </w:rPr>
              <w:t>API Console (Swagger UI)</w:t>
            </w:r>
            <w:r>
              <w:rPr>
                <w:noProof/>
                <w:webHidden/>
              </w:rPr>
              <w:tab/>
            </w:r>
            <w:r>
              <w:rPr>
                <w:noProof/>
                <w:webHidden/>
              </w:rPr>
              <w:fldChar w:fldCharType="begin"/>
            </w:r>
            <w:r>
              <w:rPr>
                <w:noProof/>
                <w:webHidden/>
              </w:rPr>
              <w:instrText xml:space="preserve"> PAGEREF _Toc501723559 \h </w:instrText>
            </w:r>
            <w:r>
              <w:rPr>
                <w:noProof/>
                <w:webHidden/>
              </w:rPr>
            </w:r>
            <w:r>
              <w:rPr>
                <w:noProof/>
                <w:webHidden/>
              </w:rPr>
              <w:fldChar w:fldCharType="separate"/>
            </w:r>
            <w:r>
              <w:rPr>
                <w:noProof/>
                <w:webHidden/>
              </w:rPr>
              <w:t>3</w:t>
            </w:r>
            <w:r>
              <w:rPr>
                <w:noProof/>
                <w:webHidden/>
              </w:rPr>
              <w:fldChar w:fldCharType="end"/>
            </w:r>
          </w:hyperlink>
        </w:p>
        <w:p w14:paraId="08E5FF8A" w14:textId="77777777" w:rsidR="00951ED7" w:rsidRDefault="00951ED7" w:rsidP="00951ED7">
          <w:pPr>
            <w:pStyle w:val="TOC2"/>
            <w:framePr w:wrap="around" w:vAnchor="text" w:hAnchor="text" w:y="1"/>
            <w:tabs>
              <w:tab w:val="right" w:leader="dot" w:pos="-10"/>
            </w:tabs>
            <w:rPr>
              <w:rFonts w:asciiTheme="minorHAnsi" w:eastAsiaTheme="minorEastAsia" w:hAnsiTheme="minorHAnsi"/>
              <w:noProof/>
              <w:color w:val="auto"/>
            </w:rPr>
          </w:pPr>
          <w:hyperlink w:anchor="_Toc501723560" w:history="1">
            <w:r w:rsidRPr="00585B3E">
              <w:rPr>
                <w:rStyle w:val="Hyperlink"/>
                <w:noProof/>
              </w:rPr>
              <w:t>Documentation (Supplemental)</w:t>
            </w:r>
            <w:r>
              <w:rPr>
                <w:noProof/>
                <w:webHidden/>
              </w:rPr>
              <w:tab/>
            </w:r>
            <w:r>
              <w:rPr>
                <w:noProof/>
                <w:webHidden/>
              </w:rPr>
              <w:fldChar w:fldCharType="begin"/>
            </w:r>
            <w:r>
              <w:rPr>
                <w:noProof/>
                <w:webHidden/>
              </w:rPr>
              <w:instrText xml:space="preserve"> PAGEREF _Toc501723560 \h </w:instrText>
            </w:r>
            <w:r>
              <w:rPr>
                <w:noProof/>
                <w:webHidden/>
              </w:rPr>
            </w:r>
            <w:r>
              <w:rPr>
                <w:noProof/>
                <w:webHidden/>
              </w:rPr>
              <w:fldChar w:fldCharType="separate"/>
            </w:r>
            <w:r>
              <w:rPr>
                <w:noProof/>
                <w:webHidden/>
              </w:rPr>
              <w:t>5</w:t>
            </w:r>
            <w:r>
              <w:rPr>
                <w:noProof/>
                <w:webHidden/>
              </w:rPr>
              <w:fldChar w:fldCharType="end"/>
            </w:r>
          </w:hyperlink>
        </w:p>
        <w:p w14:paraId="7A891697" w14:textId="77777777" w:rsidR="00951ED7" w:rsidRDefault="00951ED7" w:rsidP="00951ED7">
          <w:pPr>
            <w:pStyle w:val="TOC1"/>
            <w:framePr w:wrap="around"/>
            <w:tabs>
              <w:tab w:val="right" w:leader="dot" w:pos="-10"/>
            </w:tabs>
            <w:rPr>
              <w:rFonts w:asciiTheme="minorHAnsi" w:eastAsiaTheme="minorEastAsia" w:hAnsiTheme="minorHAnsi"/>
              <w:b w:val="0"/>
              <w:noProof/>
              <w:color w:val="auto"/>
            </w:rPr>
          </w:pPr>
          <w:hyperlink w:anchor="_Toc501723561" w:history="1">
            <w:r w:rsidRPr="00585B3E">
              <w:rPr>
                <w:rStyle w:val="Hyperlink"/>
                <w:noProof/>
              </w:rPr>
              <w:t>Trying out APIs</w:t>
            </w:r>
            <w:r>
              <w:rPr>
                <w:noProof/>
                <w:webHidden/>
              </w:rPr>
              <w:tab/>
            </w:r>
            <w:r>
              <w:rPr>
                <w:noProof/>
                <w:webHidden/>
              </w:rPr>
              <w:fldChar w:fldCharType="begin"/>
            </w:r>
            <w:r>
              <w:rPr>
                <w:noProof/>
                <w:webHidden/>
              </w:rPr>
              <w:instrText xml:space="preserve"> PAGEREF _Toc501723561 \h </w:instrText>
            </w:r>
            <w:r>
              <w:rPr>
                <w:noProof/>
                <w:webHidden/>
              </w:rPr>
            </w:r>
            <w:r>
              <w:rPr>
                <w:noProof/>
                <w:webHidden/>
              </w:rPr>
              <w:fldChar w:fldCharType="separate"/>
            </w:r>
            <w:r>
              <w:rPr>
                <w:noProof/>
                <w:webHidden/>
              </w:rPr>
              <w:t>5</w:t>
            </w:r>
            <w:r>
              <w:rPr>
                <w:noProof/>
                <w:webHidden/>
              </w:rPr>
              <w:fldChar w:fldCharType="end"/>
            </w:r>
          </w:hyperlink>
        </w:p>
        <w:p w14:paraId="7834874D" w14:textId="77777777" w:rsidR="00951ED7" w:rsidRDefault="00951ED7" w:rsidP="00951ED7">
          <w:pPr>
            <w:pStyle w:val="TOC2"/>
            <w:framePr w:wrap="around" w:vAnchor="text" w:hAnchor="text" w:y="1"/>
            <w:tabs>
              <w:tab w:val="right" w:leader="dot" w:pos="-10"/>
            </w:tabs>
            <w:rPr>
              <w:rFonts w:asciiTheme="minorHAnsi" w:eastAsiaTheme="minorEastAsia" w:hAnsiTheme="minorHAnsi"/>
              <w:noProof/>
              <w:color w:val="auto"/>
            </w:rPr>
          </w:pPr>
          <w:hyperlink w:anchor="_Toc501723562" w:history="1">
            <w:r w:rsidRPr="00585B3E">
              <w:rPr>
                <w:rStyle w:val="Hyperlink"/>
                <w:noProof/>
              </w:rPr>
              <w:t>API Console (Try it Out)</w:t>
            </w:r>
            <w:r>
              <w:rPr>
                <w:noProof/>
                <w:webHidden/>
              </w:rPr>
              <w:tab/>
            </w:r>
            <w:r>
              <w:rPr>
                <w:noProof/>
                <w:webHidden/>
              </w:rPr>
              <w:fldChar w:fldCharType="begin"/>
            </w:r>
            <w:r>
              <w:rPr>
                <w:noProof/>
                <w:webHidden/>
              </w:rPr>
              <w:instrText xml:space="preserve"> PAGEREF _Toc501723562 \h </w:instrText>
            </w:r>
            <w:r>
              <w:rPr>
                <w:noProof/>
                <w:webHidden/>
              </w:rPr>
            </w:r>
            <w:r>
              <w:rPr>
                <w:noProof/>
                <w:webHidden/>
              </w:rPr>
              <w:fldChar w:fldCharType="separate"/>
            </w:r>
            <w:r>
              <w:rPr>
                <w:noProof/>
                <w:webHidden/>
              </w:rPr>
              <w:t>5</w:t>
            </w:r>
            <w:r>
              <w:rPr>
                <w:noProof/>
                <w:webHidden/>
              </w:rPr>
              <w:fldChar w:fldCharType="end"/>
            </w:r>
          </w:hyperlink>
        </w:p>
        <w:p w14:paraId="12379D45" w14:textId="77777777" w:rsidR="00951ED7" w:rsidRDefault="00951ED7" w:rsidP="00951ED7">
          <w:pPr>
            <w:pStyle w:val="TOC2"/>
            <w:framePr w:wrap="around" w:vAnchor="text" w:hAnchor="text" w:y="1"/>
            <w:tabs>
              <w:tab w:val="right" w:leader="dot" w:pos="-10"/>
            </w:tabs>
            <w:rPr>
              <w:rFonts w:asciiTheme="minorHAnsi" w:eastAsiaTheme="minorEastAsia" w:hAnsiTheme="minorHAnsi"/>
              <w:noProof/>
              <w:color w:val="auto"/>
            </w:rPr>
          </w:pPr>
          <w:hyperlink w:anchor="_Toc501723563" w:history="1">
            <w:r w:rsidRPr="00585B3E">
              <w:rPr>
                <w:rStyle w:val="Hyperlink"/>
                <w:noProof/>
              </w:rPr>
              <w:t>Subscribing to New APIs</w:t>
            </w:r>
            <w:r>
              <w:rPr>
                <w:noProof/>
                <w:webHidden/>
              </w:rPr>
              <w:tab/>
            </w:r>
            <w:r>
              <w:rPr>
                <w:noProof/>
                <w:webHidden/>
              </w:rPr>
              <w:fldChar w:fldCharType="begin"/>
            </w:r>
            <w:r>
              <w:rPr>
                <w:noProof/>
                <w:webHidden/>
              </w:rPr>
              <w:instrText xml:space="preserve"> PAGEREF _Toc501723563 \h </w:instrText>
            </w:r>
            <w:r>
              <w:rPr>
                <w:noProof/>
                <w:webHidden/>
              </w:rPr>
            </w:r>
            <w:r>
              <w:rPr>
                <w:noProof/>
                <w:webHidden/>
              </w:rPr>
              <w:fldChar w:fldCharType="separate"/>
            </w:r>
            <w:r>
              <w:rPr>
                <w:noProof/>
                <w:webHidden/>
              </w:rPr>
              <w:t>7</w:t>
            </w:r>
            <w:r>
              <w:rPr>
                <w:noProof/>
                <w:webHidden/>
              </w:rPr>
              <w:fldChar w:fldCharType="end"/>
            </w:r>
          </w:hyperlink>
        </w:p>
        <w:p w14:paraId="7A992320" w14:textId="77777777" w:rsidR="00951ED7" w:rsidRDefault="00951ED7" w:rsidP="00951ED7">
          <w:pPr>
            <w:pStyle w:val="TOC2"/>
            <w:framePr w:wrap="around" w:vAnchor="text" w:hAnchor="text" w:y="1"/>
            <w:tabs>
              <w:tab w:val="right" w:leader="dot" w:pos="-10"/>
            </w:tabs>
            <w:rPr>
              <w:rFonts w:asciiTheme="minorHAnsi" w:eastAsiaTheme="minorEastAsia" w:hAnsiTheme="minorHAnsi"/>
              <w:noProof/>
              <w:color w:val="auto"/>
            </w:rPr>
          </w:pPr>
          <w:hyperlink w:anchor="_Toc501723564" w:history="1">
            <w:r w:rsidRPr="00585B3E">
              <w:rPr>
                <w:rStyle w:val="Hyperlink"/>
                <w:noProof/>
              </w:rPr>
              <w:t>Regenerating Access Tokens</w:t>
            </w:r>
            <w:r>
              <w:rPr>
                <w:noProof/>
                <w:webHidden/>
              </w:rPr>
              <w:tab/>
            </w:r>
            <w:r>
              <w:rPr>
                <w:noProof/>
                <w:webHidden/>
              </w:rPr>
              <w:fldChar w:fldCharType="begin"/>
            </w:r>
            <w:r>
              <w:rPr>
                <w:noProof/>
                <w:webHidden/>
              </w:rPr>
              <w:instrText xml:space="preserve"> PAGEREF _Toc501723564 \h </w:instrText>
            </w:r>
            <w:r>
              <w:rPr>
                <w:noProof/>
                <w:webHidden/>
              </w:rPr>
            </w:r>
            <w:r>
              <w:rPr>
                <w:noProof/>
                <w:webHidden/>
              </w:rPr>
              <w:fldChar w:fldCharType="separate"/>
            </w:r>
            <w:r>
              <w:rPr>
                <w:noProof/>
                <w:webHidden/>
              </w:rPr>
              <w:t>9</w:t>
            </w:r>
            <w:r>
              <w:rPr>
                <w:noProof/>
                <w:webHidden/>
              </w:rPr>
              <w:fldChar w:fldCharType="end"/>
            </w:r>
          </w:hyperlink>
        </w:p>
        <w:p w14:paraId="631D60CF" w14:textId="7867A46E" w:rsidR="00D7262D" w:rsidRDefault="00D7262D">
          <w:r>
            <w:rPr>
              <w:b/>
              <w:bCs/>
              <w:noProof/>
            </w:rPr>
            <w:fldChar w:fldCharType="end"/>
          </w:r>
        </w:p>
      </w:sdtContent>
    </w:sdt>
    <w:p w14:paraId="768A639C" w14:textId="77777777" w:rsidR="00116A96" w:rsidRDefault="00116A96">
      <w:pPr>
        <w:rPr>
          <w:rFonts w:eastAsiaTheme="majorEastAsia" w:cstheme="majorBidi"/>
          <w:b/>
          <w:bCs/>
          <w:caps/>
          <w:sz w:val="30"/>
          <w:szCs w:val="28"/>
        </w:rPr>
      </w:pPr>
      <w:r>
        <w:br w:type="page"/>
      </w:r>
      <w:bookmarkStart w:id="2" w:name="_GoBack"/>
      <w:bookmarkEnd w:id="2"/>
    </w:p>
    <w:p w14:paraId="768A63AF" w14:textId="39003D45" w:rsidR="00116A96" w:rsidRDefault="00116A96" w:rsidP="00116A96">
      <w:pPr>
        <w:pStyle w:val="Heading1"/>
      </w:pPr>
      <w:bookmarkStart w:id="3" w:name="_Toc397512423"/>
      <w:bookmarkStart w:id="4" w:name="_Toc501723555"/>
      <w:bookmarkEnd w:id="1"/>
      <w:r>
        <w:lastRenderedPageBreak/>
        <w:t>Overview</w:t>
      </w:r>
      <w:bookmarkEnd w:id="3"/>
      <w:bookmarkEnd w:id="4"/>
    </w:p>
    <w:p w14:paraId="768A63B0" w14:textId="46C1DBB2" w:rsidR="00F9311C" w:rsidRDefault="002D601A" w:rsidP="00FC478B">
      <w:r>
        <w:t xml:space="preserve">This document contains </w:t>
      </w:r>
      <w:r w:rsidR="00C66616">
        <w:t>instructions on how to use TicketNetwork’s API store to view API documentation and</w:t>
      </w:r>
      <w:r w:rsidR="00A714AC">
        <w:t xml:space="preserve"> </w:t>
      </w:r>
      <w:r w:rsidR="003A0C95">
        <w:t>use a</w:t>
      </w:r>
      <w:r w:rsidR="00A714AC">
        <w:t xml:space="preserve"> </w:t>
      </w:r>
      <w:proofErr w:type="spellStart"/>
      <w:r w:rsidR="006001B6">
        <w:t>DefaultApplication</w:t>
      </w:r>
      <w:proofErr w:type="spellEnd"/>
      <w:r w:rsidR="006001B6">
        <w:t xml:space="preserve"> to</w:t>
      </w:r>
      <w:r w:rsidR="00C66616">
        <w:t xml:space="preserve"> try out APIs through the API Console in Sandbox</w:t>
      </w:r>
      <w:r>
        <w:t>.</w:t>
      </w:r>
    </w:p>
    <w:p w14:paraId="3B458D6A" w14:textId="764EE72F" w:rsidR="005E4960" w:rsidRDefault="00E03E46" w:rsidP="005E4960">
      <w:pPr>
        <w:pStyle w:val="Heading1"/>
      </w:pPr>
      <w:bookmarkStart w:id="5" w:name="_Toc501723556"/>
      <w:r>
        <w:t>Logging into the API Store</w:t>
      </w:r>
      <w:bookmarkEnd w:id="5"/>
    </w:p>
    <w:p w14:paraId="59333266" w14:textId="07ECF1A2" w:rsidR="005E4960" w:rsidRDefault="005E4960" w:rsidP="005E4960">
      <w:r>
        <w:t xml:space="preserve">Navigate to </w:t>
      </w:r>
      <w:hyperlink r:id="rId13" w:history="1">
        <w:r w:rsidRPr="002D2372">
          <w:rPr>
            <w:rStyle w:val="Hyperlink"/>
          </w:rPr>
          <w:t>https://console.tn-apis.com/store</w:t>
        </w:r>
      </w:hyperlink>
      <w:r>
        <w:t xml:space="preserve"> and log in to your account using the “</w:t>
      </w:r>
      <w:r w:rsidR="001C3224">
        <w:t>Sign In</w:t>
      </w:r>
      <w:r>
        <w:t>” link located in the top menu to the far right. If you are already logged in your username will appear here instead of the “</w:t>
      </w:r>
      <w:r w:rsidR="006E666D">
        <w:t>Sign</w:t>
      </w:r>
      <w:r w:rsidR="001C3224">
        <w:t xml:space="preserve"> In</w:t>
      </w:r>
      <w:r>
        <w:t>” link.</w:t>
      </w:r>
    </w:p>
    <w:p w14:paraId="0139E4FF" w14:textId="29A6335B" w:rsidR="00BF6FA3" w:rsidRDefault="001C3224" w:rsidP="005E4960">
      <w:r w:rsidRPr="001C3224">
        <w:rPr>
          <w:noProof/>
        </w:rPr>
        <mc:AlternateContent>
          <mc:Choice Requires="wpg">
            <w:drawing>
              <wp:inline distT="0" distB="0" distL="0" distR="0" wp14:anchorId="387BC36B" wp14:editId="7F04A76D">
                <wp:extent cx="6981825" cy="504508"/>
                <wp:effectExtent l="0" t="38100" r="123825" b="105410"/>
                <wp:docPr id="193" name="Group 12"/>
                <wp:cNvGraphicFramePr/>
                <a:graphic xmlns:a="http://schemas.openxmlformats.org/drawingml/2006/main">
                  <a:graphicData uri="http://schemas.microsoft.com/office/word/2010/wordprocessingGroup">
                    <wpg:wgp>
                      <wpg:cNvGrpSpPr/>
                      <wpg:grpSpPr>
                        <a:xfrm>
                          <a:off x="0" y="0"/>
                          <a:ext cx="6981825" cy="504508"/>
                          <a:chOff x="0" y="0"/>
                          <a:chExt cx="6981825" cy="504508"/>
                        </a:xfrm>
                      </wpg:grpSpPr>
                      <pic:pic xmlns:pic="http://schemas.openxmlformats.org/drawingml/2006/picture">
                        <pic:nvPicPr>
                          <pic:cNvPr id="194" name="Picture 194"/>
                          <pic:cNvPicPr/>
                        </pic:nvPicPr>
                        <pic:blipFill>
                          <a:blip r:embed="rId14">
                            <a:extLst>
                              <a:ext uri="{28A0092B-C50C-407E-A947-70E740481C1C}">
                                <a14:useLocalDpi xmlns:a14="http://schemas.microsoft.com/office/drawing/2010/main" val="0"/>
                              </a:ext>
                            </a:extLst>
                          </a:blip>
                          <a:stretch>
                            <a:fillRect/>
                          </a:stretch>
                        </pic:blipFill>
                        <pic:spPr>
                          <a:xfrm>
                            <a:off x="0" y="76200"/>
                            <a:ext cx="6858000" cy="361315"/>
                          </a:xfrm>
                          <a:prstGeom prst="rect">
                            <a:avLst/>
                          </a:prstGeom>
                        </pic:spPr>
                      </pic:pic>
                      <wps:wsp>
                        <wps:cNvPr id="195" name="Oval 195"/>
                        <wps:cNvSpPr/>
                        <wps:spPr>
                          <a:xfrm>
                            <a:off x="6245860" y="0"/>
                            <a:ext cx="735965" cy="504508"/>
                          </a:xfrm>
                          <a:prstGeom prst="ellipse">
                            <a:avLst/>
                          </a:prstGeom>
                          <a:noFill/>
                          <a:ln w="63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635FCF1" id="Group 12" o:spid="_x0000_s1026" style="width:549.75pt;height:39.75pt;mso-position-horizontal-relative:char;mso-position-vertical-relative:line" coordsize="69818,50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4" o:spid="_x0000_s1027" type="#_x0000_t75" style="position:absolute;top:762;width:68580;height:36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DO5W7BAAAA3AAAAA8AAABkcnMvZG93bnJldi54bWxET9uKwjAQfRf2H8Is+Kap4m2rURZF8a3o&#10;9gOGZmzLNpOSRO369RtB8G0O5zqrTWcacSPna8sKRsMEBHFhdc2lgvxnP1iA8AFZY2OZFPyRh836&#10;o7fCVNs7n+h2DqWIIexTVFCF0KZS+qIig35oW+LIXawzGCJ0pdQO7zHcNHKcJDNpsObYUGFL24qK&#10;3/PVKJi3uaPscRjlzdTuJ9Nt9tgtMqX6n933EkSgLrzFL/dRx/lfE3g+Ey+Q6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DO5W7BAAAA3AAAAA8AAAAAAAAAAAAAAAAAnwIA&#10;AGRycy9kb3ducmV2LnhtbFBLBQYAAAAABAAEAPcAAACNAwAAAAA=&#10;">
                  <v:imagedata r:id="rId15" o:title=""/>
                </v:shape>
                <v:oval id="Oval 195" o:spid="_x0000_s1028" style="position:absolute;left:62458;width:7360;height:5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9a6cMA&#10;AADcAAAADwAAAGRycy9kb3ducmV2LnhtbERPTWvCQBC9F/wPyxS81U0LCTa6iliEgAepttTjkJ1m&#10;U7OzIbua5N+7hUJv83ifs1wPthE36nztWMHzLAFBXDpdc6Xg47R7moPwAVlj45gUjORhvZo8LDHX&#10;rud3uh1DJWII+xwVmBDaXEpfGrLoZ64ljty36yyGCLtK6g77GG4b+ZIkmbRYc2ww2NLWUHk5Xq2C&#10;n3my/9odsrE8N59vWVo5UxycUtPHYbMAEWgI/+I/d6Hj/NcUfp+JF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9a6cMAAADcAAAADwAAAAAAAAAAAAAAAACYAgAAZHJzL2Rv&#10;d25yZXYueG1sUEsFBgAAAAAEAAQA9QAAAIgDAAAAAA==&#10;" filled="f" strokecolor="#0e1f49 [1604]" strokeweight=".5pt">
                  <v:shadow on="t" color="black" opacity="26214f" origin="-.5,-.5" offset=".74836mm,.74836mm"/>
                </v:oval>
                <w10:anchorlock/>
              </v:group>
            </w:pict>
          </mc:Fallback>
        </mc:AlternateContent>
      </w:r>
    </w:p>
    <w:tbl>
      <w:tblPr>
        <w:tblStyle w:val="TNTable"/>
        <w:tblW w:w="10795" w:type="dxa"/>
        <w:tblInd w:w="-5" w:type="dxa"/>
        <w:tblLayout w:type="fixed"/>
        <w:tblLook w:val="04A0" w:firstRow="1" w:lastRow="0" w:firstColumn="1" w:lastColumn="0" w:noHBand="0" w:noVBand="1"/>
      </w:tblPr>
      <w:tblGrid>
        <w:gridCol w:w="1800"/>
        <w:gridCol w:w="8995"/>
      </w:tblGrid>
      <w:tr w:rsidR="00F808AC" w14:paraId="39262A4A" w14:textId="77777777" w:rsidTr="00A514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95" w:type="dxa"/>
            <w:gridSpan w:val="2"/>
          </w:tcPr>
          <w:p w14:paraId="710DCAB3" w14:textId="1A6DEF4E" w:rsidR="00F808AC" w:rsidRDefault="00DB3CA7" w:rsidP="00A5143C">
            <w:r>
              <w:t xml:space="preserve">Your </w:t>
            </w:r>
            <w:r w:rsidR="00F808AC">
              <w:t>Store Login</w:t>
            </w:r>
          </w:p>
        </w:tc>
      </w:tr>
      <w:tr w:rsidR="00F808AC" w14:paraId="7DE40A09" w14:textId="77777777" w:rsidTr="00A51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8313D11" w14:textId="3EB2214A" w:rsidR="00F808AC" w:rsidRDefault="00F808AC" w:rsidP="00A5143C">
            <w:r>
              <w:t>Username</w:t>
            </w:r>
          </w:p>
        </w:tc>
        <w:tc>
          <w:tcPr>
            <w:tcW w:w="8995" w:type="dxa"/>
          </w:tcPr>
          <w:p w14:paraId="64006308" w14:textId="659A862F" w:rsidR="00F808AC" w:rsidRPr="00F24762" w:rsidRDefault="006001B6" w:rsidP="00612D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proofErr w:type="spellStart"/>
            <w:r>
              <w:rPr>
                <w:rStyle w:val="keyvalues"/>
                <w:color w:val="auto"/>
              </w:rPr>
              <w:t>LukeSolomon</w:t>
            </w:r>
            <w:proofErr w:type="spellEnd"/>
            <w:r>
              <w:rPr>
                <w:rStyle w:val="keyvalues"/>
                <w:color w:val="auto"/>
              </w:rPr>
              <w:t>-store</w:t>
            </w:r>
          </w:p>
        </w:tc>
      </w:tr>
      <w:tr w:rsidR="00F808AC" w14:paraId="0E0B971C" w14:textId="77777777" w:rsidTr="00A514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061FD32" w14:textId="66A7266B" w:rsidR="00F808AC" w:rsidRDefault="00F808AC" w:rsidP="00F808AC">
            <w:r>
              <w:t>Password</w:t>
            </w:r>
          </w:p>
        </w:tc>
        <w:tc>
          <w:tcPr>
            <w:tcW w:w="8995" w:type="dxa"/>
          </w:tcPr>
          <w:p w14:paraId="3A3B3FCE" w14:textId="1B809830" w:rsidR="00F808AC" w:rsidRPr="000D5BA7" w:rsidRDefault="006001B6" w:rsidP="00A5143C">
            <w:pPr>
              <w:cnfStyle w:val="000000010000" w:firstRow="0" w:lastRow="0" w:firstColumn="0" w:lastColumn="0" w:oddVBand="0" w:evenVBand="0" w:oddHBand="0" w:evenHBand="1" w:firstRowFirstColumn="0" w:firstRowLastColumn="0" w:lastRowFirstColumn="0" w:lastRowLastColumn="0"/>
              <w:rPr>
                <w:rStyle w:val="accesstokendisplaypro"/>
                <w:rFonts w:ascii="Times New Roman" w:eastAsia="Times New Roman" w:hAnsi="Times New Roman" w:cs="Times New Roman"/>
                <w:color w:val="auto"/>
                <w:sz w:val="24"/>
                <w:szCs w:val="24"/>
              </w:rPr>
            </w:pPr>
            <w:r>
              <w:rPr>
                <w:rFonts w:ascii="Consolas" w:hAnsi="Consolas" w:cs="Consolas"/>
                <w:color w:val="000000"/>
                <w:shd w:val="clear" w:color="auto" w:fill="F5F5F5"/>
              </w:rPr>
              <w:t>8Hs^o7fDp#)v</w:t>
            </w:r>
          </w:p>
        </w:tc>
      </w:tr>
    </w:tbl>
    <w:p w14:paraId="5FF6A9F2" w14:textId="77777777" w:rsidR="00F808AC" w:rsidRDefault="00F808AC" w:rsidP="005E4960"/>
    <w:p w14:paraId="0A59DEAF" w14:textId="480B0583" w:rsidR="00AF29F8" w:rsidRPr="005E4960" w:rsidRDefault="00AF29F8" w:rsidP="005E4960">
      <w:r>
        <w:t>You will not be able to view any APIs or their documentation unless you</w:t>
      </w:r>
      <w:r w:rsidR="00CA31D0">
        <w:t xml:space="preserve"> are</w:t>
      </w:r>
      <w:r>
        <w:t xml:space="preserve"> log</w:t>
      </w:r>
      <w:r w:rsidR="00CA31D0">
        <w:t>ged</w:t>
      </w:r>
      <w:r>
        <w:t xml:space="preserve"> into your account.</w:t>
      </w:r>
    </w:p>
    <w:p w14:paraId="25167153" w14:textId="7E030A0B" w:rsidR="005E4960" w:rsidRDefault="005E4960" w:rsidP="00FC478B">
      <w:pPr>
        <w:pStyle w:val="Heading1"/>
      </w:pPr>
      <w:bookmarkStart w:id="6" w:name="_Toc501723557"/>
      <w:r>
        <w:t>Logging out of the API Store</w:t>
      </w:r>
      <w:bookmarkEnd w:id="6"/>
    </w:p>
    <w:p w14:paraId="69064A40" w14:textId="426D774B" w:rsidR="005E4960" w:rsidRDefault="005E4960" w:rsidP="005E4960">
      <w:r>
        <w:t>After a period of time (about 20 minutes) you will automatically be logged out of the API store, but if you wish to log out before then you can do so by clicking on your username in the top menu on the far right. A popover will appear with a link to “</w:t>
      </w:r>
      <w:r w:rsidR="004B4371">
        <w:t>Sign Out</w:t>
      </w:r>
      <w:r>
        <w:t>”, which can be used to end your store session.</w:t>
      </w:r>
    </w:p>
    <w:p w14:paraId="109E9D33" w14:textId="6FD07D35" w:rsidR="004B4371" w:rsidRDefault="00D8292A" w:rsidP="005E4960">
      <w:r w:rsidRPr="00D8292A">
        <w:rPr>
          <w:noProof/>
        </w:rPr>
        <mc:AlternateContent>
          <mc:Choice Requires="wpg">
            <w:drawing>
              <wp:inline distT="0" distB="0" distL="0" distR="0" wp14:anchorId="1198D601" wp14:editId="0ABBA990">
                <wp:extent cx="6858000" cy="548191"/>
                <wp:effectExtent l="0" t="38100" r="114300" b="118745"/>
                <wp:docPr id="204" name="Group 19"/>
                <wp:cNvGraphicFramePr/>
                <a:graphic xmlns:a="http://schemas.openxmlformats.org/drawingml/2006/main">
                  <a:graphicData uri="http://schemas.microsoft.com/office/word/2010/wordprocessingGroup">
                    <wpg:wgp>
                      <wpg:cNvGrpSpPr/>
                      <wpg:grpSpPr>
                        <a:xfrm>
                          <a:off x="0" y="0"/>
                          <a:ext cx="6858000" cy="548191"/>
                          <a:chOff x="0" y="0"/>
                          <a:chExt cx="6858000" cy="548191"/>
                        </a:xfrm>
                      </wpg:grpSpPr>
                      <pic:pic xmlns:pic="http://schemas.openxmlformats.org/drawingml/2006/picture">
                        <pic:nvPicPr>
                          <pic:cNvPr id="205" name="Picture 205"/>
                          <pic:cNvPicPr/>
                        </pic:nvPicPr>
                        <pic:blipFill>
                          <a:blip r:embed="rId16">
                            <a:extLst>
                              <a:ext uri="{28A0092B-C50C-407E-A947-70E740481C1C}">
                                <a14:useLocalDpi xmlns:a14="http://schemas.microsoft.com/office/drawing/2010/main" val="0"/>
                              </a:ext>
                            </a:extLst>
                          </a:blip>
                          <a:stretch>
                            <a:fillRect/>
                          </a:stretch>
                        </pic:blipFill>
                        <pic:spPr>
                          <a:xfrm>
                            <a:off x="0" y="104326"/>
                            <a:ext cx="6858000" cy="377190"/>
                          </a:xfrm>
                          <a:prstGeom prst="rect">
                            <a:avLst/>
                          </a:prstGeom>
                        </pic:spPr>
                      </pic:pic>
                      <wps:wsp>
                        <wps:cNvPr id="206" name="Oval 206"/>
                        <wps:cNvSpPr/>
                        <wps:spPr>
                          <a:xfrm>
                            <a:off x="6079562" y="0"/>
                            <a:ext cx="778438" cy="548191"/>
                          </a:xfrm>
                          <a:prstGeom prst="ellipse">
                            <a:avLst/>
                          </a:prstGeom>
                          <a:noFill/>
                          <a:ln w="63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DE091EF" id="Group 19" o:spid="_x0000_s1026" style="width:540pt;height:43.15pt;mso-position-horizontal-relative:char;mso-position-vertical-relative:line" coordsize="68580,5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">
                <v:shape id="Picture 205" o:spid="_x0000_s1027" type="#_x0000_t75" style="position:absolute;top:1043;width:68580;height:37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eamXGAAAA3AAAAA8AAABkcnMvZG93bnJldi54bWxEj0trwzAQhO+B/gexhdwSqc6D4kYOpiEQ&#10;0kubBnrdWusHtVaOpSTOv68KgR6HmfmGWa0H24oL9b5xrOFpqkAQF840XGk4fm4nzyB8QDbYOiYN&#10;N/Kwzh5GK0yNu/IHXQ6hEhHCPkUNdQhdKqUvarLop64jjl7peoshyr6SpsdrhNtWJkotpcWG40KN&#10;Hb3WVPwczlbDXh2Tzbz8Tlgt3+3sa5/f3k651uPHIX8BEWgI/+F7e2c0JGoBf2fiEZD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55qZcYAAADcAAAADwAAAAAAAAAAAAAA&#10;AACfAgAAZHJzL2Rvd25yZXYueG1sUEsFBgAAAAAEAAQA9wAAAJIDAAAAAA==&#10;">
                  <v:imagedata r:id="rId17" o:title=""/>
                </v:shape>
                <v:oval id="Oval 206" o:spid="_x0000_s1028" style="position:absolute;left:60795;width:7785;height:5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IwZcQA&#10;AADcAAAADwAAAGRycy9kb3ducmV2LnhtbESPQWsCMRSE74L/ITzBmyYKLrI1iiiC0INUW/T42Lxu&#10;tt28LJtU13/fCILHYWa+YRarztXiSm2oPGuYjBUI4sKbiksNn6fdaA4iRGSDtWfScKcAq2W/t8Dc&#10;+Bt/0PUYS5EgHHLUYGNscilDYclhGPuGOHnfvnUYk2xLaVq8Jbir5VSpTDqsOC1YbGhjqfg9/jkN&#10;P3P1ft4dsntxqb+22az0dn/wWg8H3foNRKQuvsLP9t5omKoMHmfS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CMGXEAAAA3AAAAA8AAAAAAAAAAAAAAAAAmAIAAGRycy9k&#10;b3ducmV2LnhtbFBLBQYAAAAABAAEAPUAAACJAwAAAAA=&#10;" filled="f" strokecolor="#0e1f49 [1604]" strokeweight=".5pt">
                  <v:shadow on="t" color="black" opacity="26214f" origin="-.5,-.5" offset=".74836mm,.74836mm"/>
                </v:oval>
                <w10:anchorlock/>
              </v:group>
            </w:pict>
          </mc:Fallback>
        </mc:AlternateContent>
      </w:r>
    </w:p>
    <w:p w14:paraId="1A497E75" w14:textId="22F99417" w:rsidR="005E4960" w:rsidRPr="005E4960" w:rsidRDefault="00D8292A" w:rsidP="00D8292A">
      <w:pPr>
        <w:jc w:val="right"/>
      </w:pPr>
      <w:r>
        <w:rPr>
          <w:noProof/>
        </w:rPr>
        <w:drawing>
          <wp:inline distT="0" distB="0" distL="0" distR="0" wp14:anchorId="7D5DACF1" wp14:editId="7B1654FC">
            <wp:extent cx="1332525" cy="885825"/>
            <wp:effectExtent l="0" t="0" r="127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CropperCapture[17].png"/>
                    <pic:cNvPicPr/>
                  </pic:nvPicPr>
                  <pic:blipFill>
                    <a:blip r:embed="rId18">
                      <a:extLst>
                        <a:ext uri="{28A0092B-C50C-407E-A947-70E740481C1C}">
                          <a14:useLocalDpi xmlns:a14="http://schemas.microsoft.com/office/drawing/2010/main" val="0"/>
                        </a:ext>
                      </a:extLst>
                    </a:blip>
                    <a:stretch>
                      <a:fillRect/>
                    </a:stretch>
                  </pic:blipFill>
                  <pic:spPr>
                    <a:xfrm>
                      <a:off x="0" y="0"/>
                      <a:ext cx="1369098" cy="910138"/>
                    </a:xfrm>
                    <a:prstGeom prst="rect">
                      <a:avLst/>
                    </a:prstGeom>
                  </pic:spPr>
                </pic:pic>
              </a:graphicData>
            </a:graphic>
          </wp:inline>
        </w:drawing>
      </w:r>
    </w:p>
    <w:p w14:paraId="4C07E172" w14:textId="4F3BCF9A" w:rsidR="005E4960" w:rsidRDefault="005E4960" w:rsidP="00FC478B">
      <w:pPr>
        <w:pStyle w:val="Heading1"/>
      </w:pPr>
      <w:bookmarkStart w:id="7" w:name="_Toc501723558"/>
      <w:r>
        <w:t>Viewing API Documentation</w:t>
      </w:r>
      <w:bookmarkEnd w:id="7"/>
    </w:p>
    <w:p w14:paraId="48B4A028" w14:textId="12663D2E" w:rsidR="002829F1" w:rsidRDefault="002829F1" w:rsidP="002829F1">
      <w:r>
        <w:t xml:space="preserve">All API documentation is available directly in the store. This documentation can be used </w:t>
      </w:r>
      <w:r w:rsidR="00087BC7">
        <w:t xml:space="preserve">to </w:t>
      </w:r>
      <w:r>
        <w:t>gain an understanding of what resources each API offers</w:t>
      </w:r>
      <w:r w:rsidR="00087BC7">
        <w:t xml:space="preserve"> and start planning your API integration</w:t>
      </w:r>
      <w:r>
        <w:t xml:space="preserve">. </w:t>
      </w:r>
      <w:r w:rsidR="00087BC7">
        <w:t>Supplemental</w:t>
      </w:r>
      <w:r>
        <w:t xml:space="preserve"> </w:t>
      </w:r>
      <w:r w:rsidR="00087BC7">
        <w:t>materials</w:t>
      </w:r>
      <w:r w:rsidR="000159FB">
        <w:t xml:space="preserve">, such as </w:t>
      </w:r>
      <w:r w:rsidR="00087BC7">
        <w:t>a</w:t>
      </w:r>
      <w:r w:rsidR="000159FB">
        <w:t xml:space="preserve"> Client Integration Guide,</w:t>
      </w:r>
      <w:r>
        <w:t xml:space="preserve"> </w:t>
      </w:r>
      <w:r w:rsidR="000159FB">
        <w:t>will</w:t>
      </w:r>
      <w:r>
        <w:t xml:space="preserve"> </w:t>
      </w:r>
      <w:r w:rsidR="007D0FBB">
        <w:t xml:space="preserve">also </w:t>
      </w:r>
      <w:r>
        <w:t xml:space="preserve">be provided </w:t>
      </w:r>
      <w:r w:rsidR="000159FB">
        <w:t>during the start of the integration process.</w:t>
      </w:r>
    </w:p>
    <w:p w14:paraId="7CE77685" w14:textId="59DBCBD8" w:rsidR="00E77DD4" w:rsidRDefault="00130B0E" w:rsidP="002829F1">
      <w:r>
        <w:t>To view the documentation for an API, navigate to the API’s page in the store via the sidebar</w:t>
      </w:r>
      <w:r w:rsidR="00E77DD4">
        <w:t>.</w:t>
      </w:r>
    </w:p>
    <w:p w14:paraId="6027F402" w14:textId="40E89893" w:rsidR="0033716D" w:rsidRDefault="0033716D" w:rsidP="002829F1">
      <w:r w:rsidRPr="0033716D">
        <w:rPr>
          <w:noProof/>
        </w:rPr>
        <w:lastRenderedPageBreak/>
        <mc:AlternateContent>
          <mc:Choice Requires="wpg">
            <w:drawing>
              <wp:inline distT="0" distB="0" distL="0" distR="0" wp14:anchorId="176135DE" wp14:editId="232C8CC6">
                <wp:extent cx="6858000" cy="4261485"/>
                <wp:effectExtent l="38100" t="0" r="0" b="5715"/>
                <wp:docPr id="212" name="Group 24"/>
                <wp:cNvGraphicFramePr/>
                <a:graphic xmlns:a="http://schemas.openxmlformats.org/drawingml/2006/main">
                  <a:graphicData uri="http://schemas.microsoft.com/office/word/2010/wordprocessingGroup">
                    <wpg:wgp>
                      <wpg:cNvGrpSpPr/>
                      <wpg:grpSpPr>
                        <a:xfrm>
                          <a:off x="0" y="0"/>
                          <a:ext cx="6858000" cy="4261485"/>
                          <a:chOff x="0" y="0"/>
                          <a:chExt cx="6858000" cy="4261485"/>
                        </a:xfrm>
                      </wpg:grpSpPr>
                      <pic:pic xmlns:pic="http://schemas.openxmlformats.org/drawingml/2006/picture">
                        <pic:nvPicPr>
                          <pic:cNvPr id="213" name="Picture 213"/>
                          <pic:cNvPicPr/>
                        </pic:nvPicPr>
                        <pic:blipFill>
                          <a:blip r:embed="rId19">
                            <a:extLst>
                              <a:ext uri="{28A0092B-C50C-407E-A947-70E740481C1C}">
                                <a14:useLocalDpi xmlns:a14="http://schemas.microsoft.com/office/drawing/2010/main" val="0"/>
                              </a:ext>
                            </a:extLst>
                          </a:blip>
                          <a:stretch>
                            <a:fillRect/>
                          </a:stretch>
                        </pic:blipFill>
                        <pic:spPr>
                          <a:xfrm>
                            <a:off x="0" y="0"/>
                            <a:ext cx="6858000" cy="4261485"/>
                          </a:xfrm>
                          <a:prstGeom prst="rect">
                            <a:avLst/>
                          </a:prstGeom>
                        </pic:spPr>
                      </pic:pic>
                      <wps:wsp>
                        <wps:cNvPr id="214" name="Oval 214"/>
                        <wps:cNvSpPr/>
                        <wps:spPr>
                          <a:xfrm>
                            <a:off x="0" y="278289"/>
                            <a:ext cx="1085849" cy="376079"/>
                          </a:xfrm>
                          <a:prstGeom prst="ellipse">
                            <a:avLst/>
                          </a:prstGeom>
                          <a:noFill/>
                          <a:ln w="63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Oval 215"/>
                        <wps:cNvSpPr/>
                        <wps:spPr>
                          <a:xfrm>
                            <a:off x="2807017" y="1330643"/>
                            <a:ext cx="1374458" cy="1419225"/>
                          </a:xfrm>
                          <a:prstGeom prst="ellipse">
                            <a:avLst/>
                          </a:prstGeom>
                          <a:noFill/>
                          <a:ln w="63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91E55DD" id="Group 24" o:spid="_x0000_s1026" style="width:540pt;height:335.55pt;mso-position-horizontal-relative:char;mso-position-vertical-relative:line" coordsize="68580,426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">
                <v:shape id="Picture 213" o:spid="_x0000_s1027" type="#_x0000_t75" style="position:absolute;width:68580;height:426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ln0nFAAAA3AAAAA8AAABkcnMvZG93bnJldi54bWxEj0FrAjEUhO+C/yE8oRep2VWQdmsUsRTa&#10;QwVtCz0+Nm+zi5uXbRJ1/femIHgcZuYbZrHqbStO5EPjWEE+yUAQl043bBR8f709PoEIEVlj65gU&#10;XCjAajkcLLDQ7sw7Ou2jEQnCoUAFdYxdIWUoa7IYJq4jTl7lvMWYpDdSezwnuG3lNMvm0mLDaaHG&#10;jjY1lYf90SoIx2Cqz4v8+DXVK/5t/c/zeJMr9TDq1y8gIvXxHr6137WCaT6D/zPpCMjlF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SJZ9JxQAAANwAAAAPAAAAAAAAAAAAAAAA&#10;AJ8CAABkcnMvZG93bnJldi54bWxQSwUGAAAAAAQABAD3AAAAkQMAAAAA&#10;">
                  <v:imagedata r:id="rId20" o:title=""/>
                </v:shape>
                <v:oval id="Oval 214" o:spid="_x0000_s1028" style="position:absolute;top:2782;width:10858;height:3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WdVMYA&#10;AADcAAAADwAAAGRycy9kb3ducmV2LnhtbESPQWvCQBSE70L/w/IKvekmwQaJrlJaBKEH0bbU4yP7&#10;mk2bfRuyq0n+fVcQPA4z8w2z2gy2ERfqfO1YQTpLQBCXTtdcKfj82E4XIHxA1tg4JgUjedisHyYr&#10;LLTr+UCXY6hEhLAvUIEJoS2k9KUhi37mWuLo/bjOYoiyq6TusI9w28gsSXJpsea4YLClV0Pl3/Fs&#10;Ffwukvfv7T4fy1Pz9ZY/V87s9k6pp8fhZQki0BDu4Vt7pxVk6RyuZ+IR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WdVMYAAADcAAAADwAAAAAAAAAAAAAAAACYAgAAZHJz&#10;L2Rvd25yZXYueG1sUEsFBgAAAAAEAAQA9QAAAIsDAAAAAA==&#10;" filled="f" strokecolor="#0e1f49 [1604]" strokeweight=".5pt">
                  <v:shadow on="t" color="black" opacity="26214f" origin="-.5,-.5" offset=".74836mm,.74836mm"/>
                </v:oval>
                <v:oval id="Oval 215" o:spid="_x0000_s1029" style="position:absolute;left:28070;top:13306;width:13744;height:1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k4z8UA&#10;AADcAAAADwAAAGRycy9kb3ducmV2LnhtbESPQWvCQBSE7wX/w/KE3upGIUFSVxFFEHoI2hY9PrKv&#10;2bTZtyG7xuTfu4VCj8PMfMOsNoNtRE+drx0rmM8SEMSl0zVXCj7eDy9LED4ga2wck4KRPGzWk6cV&#10;5trd+UT9OVQiQtjnqMCE0OZS+tKQRT9zLXH0vlxnMUTZVVJ3eI9w28hFkmTSYs1xwWBLO0Plz/lm&#10;FXwvk7fLocjG8tp87rO0cuZYOKWep8P2FUSgIfyH/9pHrWAxT+H3TDwC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TjPxQAAANwAAAAPAAAAAAAAAAAAAAAAAJgCAABkcnMv&#10;ZG93bnJldi54bWxQSwUGAAAAAAQABAD1AAAAigMAAAAA&#10;" filled="f" strokecolor="#0e1f49 [1604]" strokeweight=".5pt">
                  <v:shadow on="t" color="black" opacity="26214f" origin="-.5,-.5" offset=".74836mm,.74836mm"/>
                </v:oval>
                <w10:anchorlock/>
              </v:group>
            </w:pict>
          </mc:Fallback>
        </mc:AlternateContent>
      </w:r>
    </w:p>
    <w:p w14:paraId="4BBC8190" w14:textId="5CFB3615" w:rsidR="002274D4" w:rsidRDefault="002274D4" w:rsidP="002274D4">
      <w:pPr>
        <w:pStyle w:val="Heading2"/>
      </w:pPr>
      <w:bookmarkStart w:id="8" w:name="_Toc501723559"/>
      <w:r>
        <w:t>API Console (Swagger UI)</w:t>
      </w:r>
      <w:bookmarkEnd w:id="8"/>
    </w:p>
    <w:p w14:paraId="52EF25AE" w14:textId="405D6B1E" w:rsidR="00130B0E" w:rsidRDefault="00130B0E" w:rsidP="002829F1">
      <w:r>
        <w:t xml:space="preserve">The “API Console” tab contains </w:t>
      </w:r>
      <w:r w:rsidR="002274D4">
        <w:t>Swagger UI</w:t>
      </w:r>
      <w:r>
        <w:t xml:space="preserve"> documentation</w:t>
      </w:r>
      <w:r w:rsidR="00EB6C01">
        <w:t xml:space="preserve"> that</w:t>
      </w:r>
      <w:r>
        <w:t xml:space="preserve"> defin</w:t>
      </w:r>
      <w:r w:rsidR="00EB6C01">
        <w:t>es</w:t>
      </w:r>
      <w:r>
        <w:t xml:space="preserve"> the structure of the API and its responses.</w:t>
      </w:r>
    </w:p>
    <w:p w14:paraId="5AE33B08" w14:textId="7D822085" w:rsidR="00E84493" w:rsidRDefault="00353074" w:rsidP="002829F1">
      <w:r w:rsidRPr="00353074">
        <w:rPr>
          <w:noProof/>
        </w:rPr>
        <w:lastRenderedPageBreak/>
        <mc:AlternateContent>
          <mc:Choice Requires="wpg">
            <w:drawing>
              <wp:inline distT="0" distB="0" distL="0" distR="0" wp14:anchorId="6145F22D" wp14:editId="6496575C">
                <wp:extent cx="6858000" cy="7162165"/>
                <wp:effectExtent l="0" t="0" r="0" b="635"/>
                <wp:docPr id="34" name="Group 33"/>
                <wp:cNvGraphicFramePr/>
                <a:graphic xmlns:a="http://schemas.openxmlformats.org/drawingml/2006/main">
                  <a:graphicData uri="http://schemas.microsoft.com/office/word/2010/wordprocessingGroup">
                    <wpg:wgp>
                      <wpg:cNvGrpSpPr/>
                      <wpg:grpSpPr>
                        <a:xfrm>
                          <a:off x="0" y="0"/>
                          <a:ext cx="6858000" cy="7162165"/>
                          <a:chOff x="0" y="0"/>
                          <a:chExt cx="6858000" cy="7162165"/>
                        </a:xfrm>
                      </wpg:grpSpPr>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6858000" cy="7162165"/>
                          </a:xfrm>
                          <a:prstGeom prst="rect">
                            <a:avLst/>
                          </a:prstGeom>
                        </pic:spPr>
                      </pic:pic>
                      <wps:wsp>
                        <wps:cNvPr id="3" name="Oval 3"/>
                        <wps:cNvSpPr/>
                        <wps:spPr>
                          <a:xfrm>
                            <a:off x="1680210" y="123826"/>
                            <a:ext cx="778438" cy="399732"/>
                          </a:xfrm>
                          <a:prstGeom prst="ellipse">
                            <a:avLst/>
                          </a:prstGeom>
                          <a:noFill/>
                          <a:ln w="63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1590675" y="2945051"/>
                            <a:ext cx="725098" cy="312182"/>
                          </a:xfrm>
                          <a:prstGeom prst="ellipse">
                            <a:avLst/>
                          </a:prstGeom>
                          <a:noFill/>
                          <a:ln w="63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wps:cNvSpPr/>
                        <wps:spPr>
                          <a:xfrm>
                            <a:off x="1346835" y="5650150"/>
                            <a:ext cx="481965" cy="216932"/>
                          </a:xfrm>
                          <a:prstGeom prst="ellipse">
                            <a:avLst/>
                          </a:prstGeom>
                          <a:noFill/>
                          <a:ln w="63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43806FF" id="Group 33" o:spid="_x0000_s1026" style="width:540pt;height:563.95pt;mso-position-horizontal-relative:char;mso-position-vertical-relative:line" coordsize="68580,71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">
                <v:shape id="Picture 2" o:spid="_x0000_s1027" type="#_x0000_t75" style="position:absolute;width:68580;height:7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V6d2rDAAAA2gAAAA8AAABkcnMvZG93bnJldi54bWxEj81qwzAQhO+BvoPYQm+JHB+a4EYJwbSk&#10;lybOzwMs1tZ2a62MpNhunz4qFHIcZuYbZrUZTSt6cr6xrGA+S0AQl1Y3XCm4nN+mSxA+IGtsLZOC&#10;H/KwWT9MVphpO/CR+lOoRISwz1BBHUKXSenLmgz6me2Io/dpncEQpaukdjhEuGllmiTP0mDDcaHG&#10;jvKayu/T1URKly+TxfhR7L7Ov69FIcmFw16pp8dx+wIi0Bju4f/2u1aQwt+VeAPk+g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Xp3asMAAADaAAAADwAAAAAAAAAAAAAAAACf&#10;AgAAZHJzL2Rvd25yZXYueG1sUEsFBgAAAAAEAAQA9wAAAI8DAAAAAA==&#10;">
                  <v:imagedata r:id="rId22" o:title=""/>
                </v:shape>
                <v:oval id="Oval 3" o:spid="_x0000_s1028" style="position:absolute;left:16802;top:1238;width:7784;height:3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7H9MIA&#10;AADaAAAADwAAAGRycy9kb3ducmV2LnhtbESPT4vCMBTE7wt+h/AEb2uqYpGuUUQRBA/iP9zjo3nb&#10;dG1eShO1fnsjLOxxmJnfMNN5aytxp8aXjhUM+gkI4tzpkgsFp+P6cwLCB2SNlWNS8CQP81nnY4qZ&#10;dg/e0/0QChEh7DNUYEKoMyl9bsii77uaOHo/rrEYomwKqRt8RLit5DBJUmmx5LhgsKalofx6uFkF&#10;v5Nke1nv0mf+XZ1X6bhwZrNzSvW67eILRKA2/If/2hutYAT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bsf0wgAAANoAAAAPAAAAAAAAAAAAAAAAAJgCAABkcnMvZG93&#10;bnJldi54bWxQSwUGAAAAAAQABAD1AAAAhwMAAAAA&#10;" filled="f" strokecolor="#0e1f49 [1604]" strokeweight=".5pt">
                  <v:shadow on="t" color="black" opacity="26214f" origin="-.5,-.5" offset=".74836mm,.74836mm"/>
                </v:oval>
                <v:oval id="Oval 4" o:spid="_x0000_s1029" style="position:absolute;left:15906;top:29450;width:7251;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dfgMIA&#10;AADaAAAADwAAAGRycy9kb3ducmV2LnhtbESPT4vCMBTE7wt+h/AEb2uqaJGuUUQRBA/iP9zjo3nb&#10;dG1eShO1fnsjLOxxmJnfMNN5aytxp8aXjhUM+gkI4tzpkgsFp+P6cwLCB2SNlWNS8CQP81nnY4qZ&#10;dg/e0/0QChEh7DNUYEKoMyl9bsii77uaOHo/rrEYomwKqRt8RLit5DBJUmmx5LhgsKalofx6uFkF&#10;v5Nke1nv0mf+XZ1X6bhwZrNzSvW67eILRKA2/If/2hutYAT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h1+AwgAAANoAAAAPAAAAAAAAAAAAAAAAAJgCAABkcnMvZG93&#10;bnJldi54bWxQSwUGAAAAAAQABAD1AAAAhwMAAAAA&#10;" filled="f" strokecolor="#0e1f49 [1604]" strokeweight=".5pt">
                  <v:shadow on="t" color="black" opacity="26214f" origin="-.5,-.5" offset=".74836mm,.74836mm"/>
                </v:oval>
                <v:oval id="Oval 5" o:spid="_x0000_s1030" style="position:absolute;left:13468;top:56501;width:4820;height:2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v6G8EA&#10;AADaAAAADwAAAGRycy9kb3ducmV2LnhtbESPQYvCMBSE74L/ITzBm6YuWKQaRRRB8CC6u+jx0Tyb&#10;avNSmqzWf28EYY/DzHzDzBatrcSdGl86VjAaJiCIc6dLLhT8fG8GExA+IGusHJOCJ3lYzLudGWba&#10;PfhA92MoRISwz1CBCaHOpPS5IYt+6Gri6F1cYzFE2RRSN/iIcFvJryRJpcWS44LBmlaG8tvxzyq4&#10;TpLdabNPn/m5+l2n48KZ7d4p1e+1yymIQG34D3/aW61gDO8r8Qb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L+hvBAAAA2gAAAA8AAAAAAAAAAAAAAAAAmAIAAGRycy9kb3du&#10;cmV2LnhtbFBLBQYAAAAABAAEAPUAAACGAwAAAAA=&#10;" filled="f" strokecolor="#0e1f49 [1604]" strokeweight=".5pt">
                  <v:shadow on="t" color="black" opacity="26214f" origin="-.5,-.5" offset=".74836mm,.74836mm"/>
                </v:oval>
                <w10:anchorlock/>
              </v:group>
            </w:pict>
          </mc:Fallback>
        </mc:AlternateContent>
      </w:r>
    </w:p>
    <w:p w14:paraId="12910C98" w14:textId="1C2FFA97" w:rsidR="00E77DD4" w:rsidRDefault="00E77DD4" w:rsidP="002829F1"/>
    <w:p w14:paraId="7212C60D" w14:textId="775BED53" w:rsidR="007D4972" w:rsidRDefault="002274D4" w:rsidP="002274D4">
      <w:pPr>
        <w:pStyle w:val="Heading2"/>
      </w:pPr>
      <w:bookmarkStart w:id="9" w:name="_Toc501723560"/>
      <w:r>
        <w:lastRenderedPageBreak/>
        <w:t>Documentation (Supplemental)</w:t>
      </w:r>
      <w:bookmarkEnd w:id="9"/>
    </w:p>
    <w:p w14:paraId="2333796E" w14:textId="6A04FBEA" w:rsidR="00130B0E" w:rsidRDefault="002274D4" w:rsidP="002274D4">
      <w:pPr>
        <w:keepNext/>
      </w:pPr>
      <w:r>
        <w:t>T</w:t>
      </w:r>
      <w:r w:rsidR="00130B0E">
        <w:t>he “Documentation” tab contains additional information that</w:t>
      </w:r>
      <w:r>
        <w:t xml:space="preserve"> is</w:t>
      </w:r>
      <w:r w:rsidR="00130B0E">
        <w:t xml:space="preserve"> useful for integrating with the API, ranging from </w:t>
      </w:r>
      <w:r w:rsidR="00E77DD4">
        <w:t>workflows and</w:t>
      </w:r>
      <w:r w:rsidR="00130B0E">
        <w:t xml:space="preserve"> samples</w:t>
      </w:r>
      <w:r w:rsidR="00E77DD4">
        <w:t>, to test cases</w:t>
      </w:r>
      <w:r w:rsidR="00130B0E">
        <w:t xml:space="preserve"> and details on expected URL parameter syntax.</w:t>
      </w:r>
    </w:p>
    <w:p w14:paraId="5C412529" w14:textId="6EB537C0" w:rsidR="00353074" w:rsidRDefault="00353074" w:rsidP="002274D4">
      <w:pPr>
        <w:keepNext/>
      </w:pPr>
      <w:r w:rsidRPr="00353074">
        <w:rPr>
          <w:noProof/>
        </w:rPr>
        <mc:AlternateContent>
          <mc:Choice Requires="wpg">
            <w:drawing>
              <wp:inline distT="0" distB="0" distL="0" distR="0" wp14:anchorId="07CD34F3" wp14:editId="34AB39F0">
                <wp:extent cx="6858000" cy="3434080"/>
                <wp:effectExtent l="0" t="0" r="0" b="0"/>
                <wp:docPr id="220" name="Group 36"/>
                <wp:cNvGraphicFramePr/>
                <a:graphic xmlns:a="http://schemas.openxmlformats.org/drawingml/2006/main">
                  <a:graphicData uri="http://schemas.microsoft.com/office/word/2010/wordprocessingGroup">
                    <wpg:wgp>
                      <wpg:cNvGrpSpPr/>
                      <wpg:grpSpPr>
                        <a:xfrm>
                          <a:off x="0" y="0"/>
                          <a:ext cx="6858000" cy="3434080"/>
                          <a:chOff x="0" y="0"/>
                          <a:chExt cx="6858000" cy="3434080"/>
                        </a:xfrm>
                      </wpg:grpSpPr>
                      <pic:pic xmlns:pic="http://schemas.openxmlformats.org/drawingml/2006/picture">
                        <pic:nvPicPr>
                          <pic:cNvPr id="221" name="Picture 221"/>
                          <pic:cNvPicPr/>
                        </pic:nvPicPr>
                        <pic:blipFill>
                          <a:blip r:embed="rId23">
                            <a:extLst>
                              <a:ext uri="{28A0092B-C50C-407E-A947-70E740481C1C}">
                                <a14:useLocalDpi xmlns:a14="http://schemas.microsoft.com/office/drawing/2010/main" val="0"/>
                              </a:ext>
                            </a:extLst>
                          </a:blip>
                          <a:stretch>
                            <a:fillRect/>
                          </a:stretch>
                        </pic:blipFill>
                        <pic:spPr>
                          <a:xfrm>
                            <a:off x="0" y="0"/>
                            <a:ext cx="6858000" cy="3434080"/>
                          </a:xfrm>
                          <a:prstGeom prst="rect">
                            <a:avLst/>
                          </a:prstGeom>
                        </pic:spPr>
                      </pic:pic>
                      <wps:wsp>
                        <wps:cNvPr id="222" name="Oval 222"/>
                        <wps:cNvSpPr/>
                        <wps:spPr>
                          <a:xfrm>
                            <a:off x="2337435" y="1626712"/>
                            <a:ext cx="778438" cy="385604"/>
                          </a:xfrm>
                          <a:prstGeom prst="ellipse">
                            <a:avLst/>
                          </a:prstGeom>
                          <a:noFill/>
                          <a:ln w="63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CD4407A" id="Group 36" o:spid="_x0000_s1026" style="width:540pt;height:270.4pt;mso-position-horizontal-relative:char;mso-position-vertical-relative:line" coordsize="68580,34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">
                <v:shape id="Picture 221" o:spid="_x0000_s1027" type="#_x0000_t75" style="position:absolute;width:68580;height:34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QjJbDAAAA3AAAAA8AAABkcnMvZG93bnJldi54bWxEj0FrwkAUhO+C/2F5Qm+6SWhFUtcgQqu9&#10;FIzS8yP7moRm38bdVZN/3y0UPA4z8w2zLgbTiRs531pWkC4SEMSV1S3XCs6nt/kKhA/IGjvLpGAk&#10;D8VmOlljru2dj3QrQy0ihH2OCpoQ+lxKXzVk0C9sTxy9b+sMhihdLbXDe4SbTmZJspQGW44LDfa0&#10;a6j6Ka9GwQEvX+XL9p16tz9m1vL4/PE5KvU0G7avIAIN4RH+bx+0gixL4e9MPAJy8w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5CMlsMAAADcAAAADwAAAAAAAAAAAAAAAACf&#10;AgAAZHJzL2Rvd25yZXYueG1sUEsFBgAAAAAEAAQA9wAAAI8DAAAAAA==&#10;">
                  <v:imagedata r:id="rId24" o:title=""/>
                </v:shape>
                <v:oval id="Oval 222" o:spid="_x0000_s1028" style="position:absolute;left:23374;top:16267;width:7784;height:3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xqBsUA&#10;AADcAAAADwAAAGRycy9kb3ducmV2LnhtbESPQWvCQBSE7wX/w/IEb83GgEFiVhFFEHoItS3t8ZF9&#10;ZtNm34bsVpN/3y0Uehxm5hum3I22EzcafOtYwTJJQRDXTrfcKHh9OT2uQfiArLFzTAom8rDbzh5K&#10;LLS78zPdLqEREcK+QAUmhL6Q0teGLPrE9cTRu7rBYohyaKQe8B7htpNZmubSYstxwWBPB0P11+Xb&#10;Kvhcp0/vpyqf6o/u7ZivGmfOlVNqMR/3GxCBxvAf/muftYIsy+D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GoGxQAAANwAAAAPAAAAAAAAAAAAAAAAAJgCAABkcnMv&#10;ZG93bnJldi54bWxQSwUGAAAAAAQABAD1AAAAigMAAAAA&#10;" filled="f" strokecolor="#0e1f49 [1604]" strokeweight=".5pt">
                  <v:shadow on="t" color="black" opacity="26214f" origin="-.5,-.5" offset=".74836mm,.74836mm"/>
                </v:oval>
                <w10:anchorlock/>
              </v:group>
            </w:pict>
          </mc:Fallback>
        </mc:AlternateContent>
      </w:r>
    </w:p>
    <w:p w14:paraId="7BCF4266" w14:textId="300E66A9" w:rsidR="005E4960" w:rsidRPr="005E4960" w:rsidRDefault="005E4960" w:rsidP="005E4960">
      <w:pPr>
        <w:pStyle w:val="Heading1"/>
      </w:pPr>
      <w:bookmarkStart w:id="10" w:name="_Toc501723561"/>
      <w:r>
        <w:t>Try</w:t>
      </w:r>
      <w:r w:rsidR="004D06A4">
        <w:t>ing out APIs</w:t>
      </w:r>
      <w:bookmarkEnd w:id="10"/>
    </w:p>
    <w:p w14:paraId="4476C371" w14:textId="152ACD6B" w:rsidR="005D7079" w:rsidRDefault="005D7079" w:rsidP="005D7079">
      <w:pPr>
        <w:pStyle w:val="Heading2"/>
      </w:pPr>
      <w:bookmarkStart w:id="11" w:name="_Toc501723562"/>
      <w:bookmarkEnd w:id="0"/>
      <w:r>
        <w:t>API Console</w:t>
      </w:r>
      <w:r w:rsidR="004D06A4">
        <w:t xml:space="preserve"> (Try it Out)</w:t>
      </w:r>
      <w:bookmarkEnd w:id="11"/>
    </w:p>
    <w:p w14:paraId="48F918CD" w14:textId="2B35383B" w:rsidR="005D7079" w:rsidRDefault="005D7079" w:rsidP="005D7079">
      <w:r>
        <w:t>You can try out calls to APIs you are subscribed to within the store by navigating to the API’s page, then going to the “API Console” tab.</w:t>
      </w:r>
    </w:p>
    <w:p w14:paraId="1B34AFED" w14:textId="55658F32" w:rsidR="005D7079" w:rsidRDefault="005D7079" w:rsidP="00F03641">
      <w:pPr>
        <w:pStyle w:val="ListParagraph"/>
        <w:keepNext/>
        <w:numPr>
          <w:ilvl w:val="0"/>
          <w:numId w:val="14"/>
        </w:numPr>
      </w:pPr>
      <w:r>
        <w:t xml:space="preserve">Choose </w:t>
      </w:r>
      <w:r w:rsidR="00FC50D5">
        <w:t>“</w:t>
      </w:r>
      <w:proofErr w:type="spellStart"/>
      <w:r w:rsidR="006001B6">
        <w:t>DefaultApplication</w:t>
      </w:r>
      <w:proofErr w:type="spellEnd"/>
      <w:r w:rsidR="00FC50D5">
        <w:t xml:space="preserve">” and </w:t>
      </w:r>
      <w:r>
        <w:t xml:space="preserve">“Sandbox” in the </w:t>
      </w:r>
      <w:r w:rsidR="00FC50D5">
        <w:t xml:space="preserve">Try [Application] </w:t>
      </w:r>
      <w:r>
        <w:t>Using [Environment] Key select dropdown</w:t>
      </w:r>
      <w:r w:rsidR="00FC50D5">
        <w:t>s</w:t>
      </w:r>
      <w:r>
        <w:t>.</w:t>
      </w:r>
    </w:p>
    <w:p w14:paraId="6F621297" w14:textId="77777777" w:rsidR="002857DC" w:rsidRDefault="005D7079" w:rsidP="00F03641">
      <w:pPr>
        <w:pStyle w:val="ListParagraph"/>
        <w:numPr>
          <w:ilvl w:val="0"/>
          <w:numId w:val="14"/>
        </w:numPr>
      </w:pPr>
      <w:r>
        <w:t>Expand the resource that you want to try by clicking on the resource path.</w:t>
      </w:r>
    </w:p>
    <w:p w14:paraId="1D7D55A3" w14:textId="1DE5F770" w:rsidR="00F03641" w:rsidRDefault="002857DC" w:rsidP="002857DC">
      <w:pPr>
        <w:ind w:left="360"/>
      </w:pPr>
      <w:r w:rsidRPr="002857DC">
        <w:rPr>
          <w:noProof/>
        </w:rPr>
        <w:lastRenderedPageBreak/>
        <mc:AlternateContent>
          <mc:Choice Requires="wpg">
            <w:drawing>
              <wp:inline distT="0" distB="0" distL="0" distR="0" wp14:anchorId="6DF3DFC9" wp14:editId="0A600078">
                <wp:extent cx="6858000" cy="5034280"/>
                <wp:effectExtent l="0" t="0" r="0" b="109220"/>
                <wp:docPr id="32" name="Group 41"/>
                <wp:cNvGraphicFramePr/>
                <a:graphic xmlns:a="http://schemas.openxmlformats.org/drawingml/2006/main">
                  <a:graphicData uri="http://schemas.microsoft.com/office/word/2010/wordprocessingGroup">
                    <wpg:wgp>
                      <wpg:cNvGrpSpPr/>
                      <wpg:grpSpPr>
                        <a:xfrm>
                          <a:off x="0" y="0"/>
                          <a:ext cx="6858000" cy="5034280"/>
                          <a:chOff x="0" y="0"/>
                          <a:chExt cx="6858000" cy="5034280"/>
                        </a:xfrm>
                      </wpg:grpSpPr>
                      <pic:pic xmlns:pic="http://schemas.openxmlformats.org/drawingml/2006/picture">
                        <pic:nvPicPr>
                          <pic:cNvPr id="33" name="Picture 33"/>
                          <pic:cNvPicPr/>
                        </pic:nvPicPr>
                        <pic:blipFill>
                          <a:blip r:embed="rId25">
                            <a:extLst>
                              <a:ext uri="{28A0092B-C50C-407E-A947-70E740481C1C}">
                                <a14:useLocalDpi xmlns:a14="http://schemas.microsoft.com/office/drawing/2010/main" val="0"/>
                              </a:ext>
                            </a:extLst>
                          </a:blip>
                          <a:stretch>
                            <a:fillRect/>
                          </a:stretch>
                        </pic:blipFill>
                        <pic:spPr>
                          <a:xfrm>
                            <a:off x="0" y="0"/>
                            <a:ext cx="6858000" cy="4996180"/>
                          </a:xfrm>
                          <a:prstGeom prst="rect">
                            <a:avLst/>
                          </a:prstGeom>
                        </pic:spPr>
                      </pic:pic>
                      <wps:wsp>
                        <wps:cNvPr id="35" name="Oval 35"/>
                        <wps:cNvSpPr/>
                        <wps:spPr>
                          <a:xfrm>
                            <a:off x="682643" y="2071422"/>
                            <a:ext cx="814034" cy="414179"/>
                          </a:xfrm>
                          <a:prstGeom prst="ellipse">
                            <a:avLst/>
                          </a:prstGeom>
                          <a:noFill/>
                          <a:ln w="63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1266825" y="2314151"/>
                            <a:ext cx="3619500" cy="1009650"/>
                          </a:xfrm>
                          <a:prstGeom prst="ellipse">
                            <a:avLst/>
                          </a:prstGeom>
                          <a:noFill/>
                          <a:ln w="63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514350" y="4615763"/>
                            <a:ext cx="752475" cy="418517"/>
                          </a:xfrm>
                          <a:prstGeom prst="ellipse">
                            <a:avLst/>
                          </a:prstGeom>
                          <a:noFill/>
                          <a:ln w="63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D2C87D4" id="Group 41" o:spid="_x0000_s1026" style="width:540pt;height:396.4pt;mso-position-horizontal-relative:char;mso-position-vertical-relative:line" coordsize="68580,503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&#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">
                <v:shape id="Picture 33" o:spid="_x0000_s1027" type="#_x0000_t75" style="position:absolute;width:68580;height:499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0OD3DFAAAA2wAAAA8AAABkcnMvZG93bnJldi54bWxEj0FrwkAUhO8F/8PyBG91kwqiqatIQbCh&#10;Hhpz6e2RfSbB7NuQ3erqr+8KQo/DzHzDrDbBdOJCg2stK0inCQjiyuqWawXlcfe6AOE8ssbOMim4&#10;kYPNevSywkzbK3/TpfC1iBB2GSpovO8zKV3VkEE3tT1x9E52MOijHGqpB7xGuOnkW5LMpcGW40KD&#10;PX00VJ2LX6Og2i3ueUgP+Vd50/nnz7IM6f6s1GQctu8gPAX/H36291rBbAaPL/EHyPU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tDg9wxQAAANsAAAAPAAAAAAAAAAAAAAAA&#10;AJ8CAABkcnMvZG93bnJldi54bWxQSwUGAAAAAAQABAD3AAAAkQMAAAAA&#10;">
                  <v:imagedata r:id="rId26" o:title=""/>
                </v:shape>
                <v:oval id="Oval 35" o:spid="_x0000_s1028" style="position:absolute;left:6826;top:20714;width:8140;height:4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63HsUA&#10;AADbAAAADwAAAGRycy9kb3ducmV2LnhtbESPQWvCQBSE7wX/w/IEb81GJSFEV5EWIdCDVFva4yP7&#10;zKbNvg3ZVeO/7xYKPQ4z8w2z3o62E1cafOtYwTxJQRDXTrfcKHg77R8LED4ga+wck4I7edhuJg9r&#10;LLW78Stdj6EREcK+RAUmhL6U0teGLPrE9cTRO7vBYohyaKQe8BbhtpOLNM2lxZbjgsGengzV38eL&#10;VfBVpC8f+0N+rz+79+c8a5ypDk6p2XTcrUAEGsN/+K9daQXLDH6/x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DrcexQAAANsAAAAPAAAAAAAAAAAAAAAAAJgCAABkcnMv&#10;ZG93bnJldi54bWxQSwUGAAAAAAQABAD1AAAAigMAAAAA&#10;" filled="f" strokecolor="#0e1f49 [1604]" strokeweight=".5pt">
                  <v:shadow on="t" color="black" opacity="26214f" origin="-.5,-.5" offset=".74836mm,.74836mm"/>
                </v:oval>
                <v:oval id="Oval 36" o:spid="_x0000_s1029" style="position:absolute;left:12668;top:23141;width:36195;height:10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wpacMA&#10;AADbAAAADwAAAGRycy9kb3ducmV2LnhtbESPT4vCMBTE7wt+h/AEb2uqYpGuUUQRBA/iP9zjo3nb&#10;dG1eShO1fnsjLOxxmJnfMNN5aytxp8aXjhUM+gkI4tzpkgsFp+P6cwLCB2SNlWNS8CQP81nnY4qZ&#10;dg/e0/0QChEh7DNUYEKoMyl9bsii77uaOHo/rrEYomwKqRt8RLit5DBJUmmx5LhgsKalofx6uFkF&#10;v5Nke1nv0mf+XZ1X6bhwZrNzSvW67eILRKA2/If/2hutYJTC+0v8AX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wpacMAAADbAAAADwAAAAAAAAAAAAAAAACYAgAAZHJzL2Rv&#10;d25yZXYueG1sUEsFBgAAAAAEAAQA9QAAAIgDAAAAAA==&#10;" filled="f" strokecolor="#0e1f49 [1604]" strokeweight=".5pt">
                  <v:shadow on="t" color="black" opacity="26214f" origin="-.5,-.5" offset=".74836mm,.74836mm"/>
                </v:oval>
                <v:oval id="Oval 37" o:spid="_x0000_s1030" style="position:absolute;left:5143;top:46157;width:7525;height:4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CM8sQA&#10;AADbAAAADwAAAGRycy9kb3ducmV2LnhtbESPQWvCQBSE74L/YXkFb2ZTS6OkriIWQehB1BY9PrKv&#10;2bTZtyG7avz3riB4HGbmG2Y672wtztT6yrGC1yQFQVw4XXGp4Hu/Gk5A+ICssXZMCq7kYT7r96aY&#10;a3fhLZ13oRQRwj5HBSaEJpfSF4Ys+sQ1xNH7da3FEGVbSt3iJcJtLUdpmkmLFccFgw0tDRX/u5NV&#10;8DdJvw6rTXYtjvXPZ/ZeOrPeOKUGL93iA0SgLjzDj/ZaK3gbw/1L/A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QjPLEAAAA2wAAAA8AAAAAAAAAAAAAAAAAmAIAAGRycy9k&#10;b3ducmV2LnhtbFBLBQYAAAAABAAEAPUAAACJAwAAAAA=&#10;" filled="f" strokecolor="#0e1f49 [1604]" strokeweight=".5pt">
                  <v:shadow on="t" color="black" opacity="26214f" origin="-.5,-.5" offset=".74836mm,.74836mm"/>
                </v:oval>
                <w10:anchorlock/>
              </v:group>
            </w:pict>
          </mc:Fallback>
        </mc:AlternateContent>
      </w:r>
      <w:r w:rsidR="00F03641">
        <w:br/>
      </w:r>
      <w:r w:rsidR="00F03641">
        <w:br/>
      </w:r>
    </w:p>
    <w:p w14:paraId="43FB8C9A" w14:textId="3F8A4F83" w:rsidR="005D7079" w:rsidRDefault="005D7079" w:rsidP="00F03641">
      <w:pPr>
        <w:pStyle w:val="ListParagraph"/>
        <w:keepNext/>
        <w:numPr>
          <w:ilvl w:val="0"/>
          <w:numId w:val="14"/>
        </w:numPr>
      </w:pPr>
      <w:r>
        <w:t>Fill out the request parameters.</w:t>
      </w:r>
    </w:p>
    <w:p w14:paraId="5110B90D" w14:textId="77777777" w:rsidR="004D47D1" w:rsidRDefault="005D7079" w:rsidP="005D7079">
      <w:pPr>
        <w:pStyle w:val="ListParagraph"/>
        <w:numPr>
          <w:ilvl w:val="0"/>
          <w:numId w:val="14"/>
        </w:numPr>
      </w:pPr>
      <w:r>
        <w:t>Click the “Try it out!” button.</w:t>
      </w:r>
    </w:p>
    <w:p w14:paraId="2E88574F" w14:textId="34CF630A" w:rsidR="005D7079" w:rsidRPr="005D7079" w:rsidRDefault="004D47D1" w:rsidP="004D47D1">
      <w:pPr>
        <w:ind w:left="360"/>
      </w:pPr>
      <w:r w:rsidRPr="004D47D1">
        <w:rPr>
          <w:noProof/>
        </w:rPr>
        <w:lastRenderedPageBreak/>
        <mc:AlternateContent>
          <mc:Choice Requires="wpg">
            <w:drawing>
              <wp:inline distT="0" distB="0" distL="0" distR="0" wp14:anchorId="788F5F08" wp14:editId="3C16E3D4">
                <wp:extent cx="6858000" cy="4081780"/>
                <wp:effectExtent l="0" t="0" r="0" b="90170"/>
                <wp:docPr id="39" name="Group 44"/>
                <wp:cNvGraphicFramePr/>
                <a:graphic xmlns:a="http://schemas.openxmlformats.org/drawingml/2006/main">
                  <a:graphicData uri="http://schemas.microsoft.com/office/word/2010/wordprocessingGroup">
                    <wpg:wgp>
                      <wpg:cNvGrpSpPr/>
                      <wpg:grpSpPr>
                        <a:xfrm>
                          <a:off x="0" y="0"/>
                          <a:ext cx="6858000" cy="4081780"/>
                          <a:chOff x="0" y="0"/>
                          <a:chExt cx="6858000" cy="4081780"/>
                        </a:xfrm>
                      </wpg:grpSpPr>
                      <pic:pic xmlns:pic="http://schemas.openxmlformats.org/drawingml/2006/picture">
                        <pic:nvPicPr>
                          <pic:cNvPr id="40" name="Picture 40"/>
                          <pic:cNvPicPr/>
                        </pic:nvPicPr>
                        <pic:blipFill>
                          <a:blip r:embed="rId27">
                            <a:extLst>
                              <a:ext uri="{28A0092B-C50C-407E-A947-70E740481C1C}">
                                <a14:useLocalDpi xmlns:a14="http://schemas.microsoft.com/office/drawing/2010/main" val="0"/>
                              </a:ext>
                            </a:extLst>
                          </a:blip>
                          <a:stretch>
                            <a:fillRect/>
                          </a:stretch>
                        </pic:blipFill>
                        <pic:spPr>
                          <a:xfrm>
                            <a:off x="0" y="0"/>
                            <a:ext cx="6858000" cy="4081780"/>
                          </a:xfrm>
                          <a:prstGeom prst="rect">
                            <a:avLst/>
                          </a:prstGeom>
                        </pic:spPr>
                      </pic:pic>
                      <wps:wsp>
                        <wps:cNvPr id="41" name="Oval 41"/>
                        <wps:cNvSpPr/>
                        <wps:spPr>
                          <a:xfrm>
                            <a:off x="172648" y="3619976"/>
                            <a:ext cx="778438" cy="433229"/>
                          </a:xfrm>
                          <a:prstGeom prst="ellipse">
                            <a:avLst/>
                          </a:prstGeom>
                          <a:noFill/>
                          <a:ln w="63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3E673C9" id="Group 44" o:spid="_x0000_s1026" style="width:540pt;height:321.4pt;mso-position-horizontal-relative:char;mso-position-vertical-relative:line" coordsize="68580,40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">
                <v:shape id="Picture 40" o:spid="_x0000_s1027" type="#_x0000_t75" style="position:absolute;width:68580;height:408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dIb1fCAAAA2wAAAA8AAABkcnMvZG93bnJldi54bWxET89rwjAUvg/8H8ITdlvTyRjSNYqMVoZ4&#10;mQ623h7Nsy02LyXJbPWvXw4Djx/f73w9mV5cyPnOsoLnJAVBXFvdcaPg61g+LUH4gKyxt0wKruRh&#10;vZo95JhpO/InXQ6hETGEfYYK2hCGTEpft2TQJ3YgjtzJOoMhQtdI7XCM4aaXizR9lQY7jg0tDvTe&#10;Un0+/BoFhb4V56ost83wU3yP+8rTDmulHufT5g1EoCncxf/uD63gJa6PX+IPkK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nSG9XwgAAANsAAAAPAAAAAAAAAAAAAAAAAJ8C&#10;AABkcnMvZG93bnJldi54bWxQSwUGAAAAAAQABAD3AAAAjgMAAAAA&#10;">
                  <v:imagedata r:id="rId28" o:title=""/>
                </v:shape>
                <v:oval id="Oval 41" o:spid="_x0000_s1028" style="position:absolute;left:1726;top:36199;width:7784;height:4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CYMUA&#10;AADbAAAADwAAAGRycy9kb3ducmV2LnhtbESPzWrDMBCE74W8g9hAb43s0prgRDEhJRDoweSP9rhY&#10;G8uttTKWmthvXwUKPQ4z8w2zLAbbiiv1vnGsIJ0lIIgrpxuuFZyO26c5CB+QNbaOScFIHorV5GGJ&#10;uXY33tP1EGoRIexzVGBC6HIpfWXIop+5jjh6F9dbDFH2tdQ93iLctvI5STJpseG4YLCjjaHq+/Bj&#10;FXzNk/ePbZmN1Wd7fstea2d2pVPqcTqsFyACDeE//NfeaQUvKdy/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8JgxQAAANsAAAAPAAAAAAAAAAAAAAAAAJgCAABkcnMv&#10;ZG93bnJldi54bWxQSwUGAAAAAAQABAD1AAAAigMAAAAA&#10;" filled="f" strokecolor="#0e1f49 [1604]" strokeweight=".5pt">
                  <v:shadow on="t" color="black" opacity="26214f" origin="-.5,-.5" offset=".74836mm,.74836mm"/>
                </v:oval>
                <w10:anchorlock/>
              </v:group>
            </w:pict>
          </mc:Fallback>
        </mc:AlternateContent>
      </w:r>
    </w:p>
    <w:p w14:paraId="028076CD" w14:textId="77777777" w:rsidR="00B675CA" w:rsidRDefault="00B675CA" w:rsidP="00B675CA">
      <w:pPr>
        <w:pStyle w:val="Heading2"/>
      </w:pPr>
      <w:bookmarkStart w:id="12" w:name="_Toc501723563"/>
      <w:r>
        <w:t>Subscribing to New APIs</w:t>
      </w:r>
      <w:bookmarkEnd w:id="12"/>
    </w:p>
    <w:p w14:paraId="155A3B91" w14:textId="77777777" w:rsidR="00B675CA" w:rsidRDefault="00B675CA" w:rsidP="00B675CA">
      <w:r>
        <w:t>The TicketNetwork APIs are hosted in two environments: Sandbox and Production. The Sandbox environment is built for integration and testing, and the Production environment is for live traffic.</w:t>
      </w:r>
    </w:p>
    <w:p w14:paraId="41ABD9C8" w14:textId="3C43A093" w:rsidR="00B675CA" w:rsidRDefault="00B675CA" w:rsidP="00B675CA">
      <w:r>
        <w:t xml:space="preserve">A </w:t>
      </w:r>
      <w:proofErr w:type="spellStart"/>
      <w:r w:rsidR="006001B6">
        <w:t>DefaultApplication</w:t>
      </w:r>
      <w:proofErr w:type="spellEnd"/>
      <w:r>
        <w:t xml:space="preserve"> has been created for you which you can use to try out our APIs in the Sandbox environment. </w:t>
      </w:r>
      <w:r w:rsidR="00C41C13">
        <w:t>A s</w:t>
      </w:r>
      <w:r>
        <w:t xml:space="preserve">ubscription </w:t>
      </w:r>
      <w:r w:rsidR="00C41C13">
        <w:t>to Catalog API has</w:t>
      </w:r>
      <w:r>
        <w:t xml:space="preserve"> already been added for your </w:t>
      </w:r>
      <w:proofErr w:type="spellStart"/>
      <w:r w:rsidR="006001B6">
        <w:t>DefaultApplication</w:t>
      </w:r>
      <w:proofErr w:type="spellEnd"/>
      <w:r>
        <w:t xml:space="preserve">, and </w:t>
      </w:r>
      <w:r w:rsidRPr="00C41C13">
        <w:rPr>
          <w:b/>
        </w:rPr>
        <w:t xml:space="preserve">requests against resources associated with </w:t>
      </w:r>
      <w:r w:rsidR="006001B6">
        <w:rPr>
          <w:b/>
        </w:rPr>
        <w:t>website 237</w:t>
      </w:r>
      <w:r w:rsidR="00C41C13" w:rsidRPr="00C41C13">
        <w:rPr>
          <w:b/>
        </w:rPr>
        <w:t xml:space="preserve"> (</w:t>
      </w:r>
      <w:r w:rsidR="006001B6">
        <w:rPr>
          <w:b/>
        </w:rPr>
        <w:t>ticketliquidator</w:t>
      </w:r>
      <w:r w:rsidR="00C41C13" w:rsidRPr="00C41C13">
        <w:rPr>
          <w:b/>
        </w:rPr>
        <w:t>.com)</w:t>
      </w:r>
      <w:r w:rsidRPr="00C41C13">
        <w:rPr>
          <w:b/>
        </w:rPr>
        <w:t xml:space="preserve"> are allowed</w:t>
      </w:r>
      <w:r>
        <w:t>. If you want to try out any of the other APIs available to you, you can do so by subscribing to those APIs as well.</w:t>
      </w:r>
    </w:p>
    <w:p w14:paraId="78CEAFA9" w14:textId="77777777" w:rsidR="00B675CA" w:rsidRDefault="00B675CA" w:rsidP="00B675CA">
      <w:pPr>
        <w:pStyle w:val="ListParagraph"/>
        <w:keepNext/>
        <w:numPr>
          <w:ilvl w:val="0"/>
          <w:numId w:val="13"/>
        </w:numPr>
      </w:pPr>
      <w:r>
        <w:lastRenderedPageBreak/>
        <w:t>Navigate to the API you want to subscribe to via the sidebar or the APIs link in the top menu.</w:t>
      </w:r>
    </w:p>
    <w:p w14:paraId="2C35D6B7" w14:textId="1996E0CB" w:rsidR="00B675CA" w:rsidRDefault="00B675CA" w:rsidP="00B675CA">
      <w:pPr>
        <w:pStyle w:val="ListParagraph"/>
        <w:keepNext/>
        <w:numPr>
          <w:ilvl w:val="0"/>
          <w:numId w:val="13"/>
        </w:numPr>
      </w:pPr>
      <w:r>
        <w:t xml:space="preserve">Select </w:t>
      </w:r>
      <w:proofErr w:type="spellStart"/>
      <w:r w:rsidR="006001B6">
        <w:t>DefaultApplication</w:t>
      </w:r>
      <w:proofErr w:type="spellEnd"/>
      <w:r>
        <w:t xml:space="preserve"> in the “Applications” dropdown near the top-right of the page content. If your </w:t>
      </w:r>
      <w:proofErr w:type="spellStart"/>
      <w:r w:rsidR="006001B6">
        <w:t>DefaultApplication</w:t>
      </w:r>
      <w:proofErr w:type="spellEnd"/>
      <w:r>
        <w:t xml:space="preserve"> is already subscribed to this API it will not show up in the list.</w:t>
      </w:r>
    </w:p>
    <w:p w14:paraId="287AE8BF" w14:textId="77777777" w:rsidR="00B675CA" w:rsidRDefault="00B675CA" w:rsidP="00B675CA">
      <w:pPr>
        <w:pStyle w:val="ListParagraph"/>
        <w:keepNext/>
        <w:numPr>
          <w:ilvl w:val="0"/>
          <w:numId w:val="13"/>
        </w:numPr>
      </w:pPr>
      <w:r>
        <w:t>Choose the Trial subscription tier in the “Tier” dropdown. The tier controls the throttling applied for this subscription.</w:t>
      </w:r>
    </w:p>
    <w:p w14:paraId="5D05795B" w14:textId="77777777" w:rsidR="007D6C98" w:rsidRDefault="00B675CA" w:rsidP="00B675CA">
      <w:pPr>
        <w:pStyle w:val="ListParagraph"/>
        <w:keepNext/>
        <w:numPr>
          <w:ilvl w:val="0"/>
          <w:numId w:val="13"/>
        </w:numPr>
      </w:pPr>
      <w:r>
        <w:t>Click the “Subscribe” button.</w:t>
      </w:r>
      <w:r>
        <w:br/>
      </w:r>
    </w:p>
    <w:p w14:paraId="0E3FBF0E" w14:textId="798B6664" w:rsidR="00B675CA" w:rsidRDefault="007D6C98" w:rsidP="007D6C98">
      <w:pPr>
        <w:keepNext/>
        <w:ind w:left="360"/>
      </w:pPr>
      <w:r w:rsidRPr="007D6C98">
        <w:rPr>
          <w:noProof/>
        </w:rPr>
        <mc:AlternateContent>
          <mc:Choice Requires="wpg">
            <w:drawing>
              <wp:inline distT="0" distB="0" distL="0" distR="0" wp14:anchorId="44F04C4F" wp14:editId="07673946">
                <wp:extent cx="6858000" cy="2449195"/>
                <wp:effectExtent l="0" t="0" r="57150" b="8255"/>
                <wp:docPr id="43" name="Group 47"/>
                <wp:cNvGraphicFramePr/>
                <a:graphic xmlns:a="http://schemas.openxmlformats.org/drawingml/2006/main">
                  <a:graphicData uri="http://schemas.microsoft.com/office/word/2010/wordprocessingGroup">
                    <wpg:wgp>
                      <wpg:cNvGrpSpPr/>
                      <wpg:grpSpPr>
                        <a:xfrm>
                          <a:off x="0" y="0"/>
                          <a:ext cx="6858000" cy="2449195"/>
                          <a:chOff x="0" y="0"/>
                          <a:chExt cx="6858000" cy="2449195"/>
                        </a:xfrm>
                      </wpg:grpSpPr>
                      <pic:pic xmlns:pic="http://schemas.openxmlformats.org/drawingml/2006/picture">
                        <pic:nvPicPr>
                          <pic:cNvPr id="44" name="Picture 44"/>
                          <pic:cNvPicPr/>
                        </pic:nvPicPr>
                        <pic:blipFill>
                          <a:blip r:embed="rId29">
                            <a:extLst>
                              <a:ext uri="{28A0092B-C50C-407E-A947-70E740481C1C}">
                                <a14:useLocalDpi xmlns:a14="http://schemas.microsoft.com/office/drawing/2010/main" val="0"/>
                              </a:ext>
                            </a:extLst>
                          </a:blip>
                          <a:stretch>
                            <a:fillRect/>
                          </a:stretch>
                        </pic:blipFill>
                        <pic:spPr>
                          <a:xfrm>
                            <a:off x="0" y="0"/>
                            <a:ext cx="6858000" cy="2449195"/>
                          </a:xfrm>
                          <a:prstGeom prst="rect">
                            <a:avLst/>
                          </a:prstGeom>
                        </pic:spPr>
                      </pic:pic>
                      <wps:wsp>
                        <wps:cNvPr id="45" name="Oval 45"/>
                        <wps:cNvSpPr/>
                        <wps:spPr>
                          <a:xfrm>
                            <a:off x="3861435" y="238919"/>
                            <a:ext cx="2929890" cy="1957229"/>
                          </a:xfrm>
                          <a:prstGeom prst="ellipse">
                            <a:avLst/>
                          </a:prstGeom>
                          <a:noFill/>
                          <a:ln w="63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00A8470" id="Group 47" o:spid="_x0000_s1026" style="width:540pt;height:192.85pt;mso-position-horizontal-relative:char;mso-position-vertical-relative:line" coordsize="68580,244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">
                <v:shape id="Picture 44" o:spid="_x0000_s1027" type="#_x0000_t75" style="position:absolute;width:68580;height:244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bM3FAAAA2wAAAA8AAABkcnMvZG93bnJldi54bWxEj0FrwkAUhO8F/8PyBC9FNxWRGrMREQqF&#10;0oKxHrw9sq9JmuzbNLtN0n/fFQSPw8x8wyS70TSip85VlhU8LSIQxLnVFRcKPk8v82cQziNrbCyT&#10;gj9ysEsnDwnG2g58pD7zhQgQdjEqKL1vYyldXpJBt7AtcfC+bGfQB9kVUnc4BLhp5DKK1tJgxWGh&#10;xJYOJeV19msUvPmfc11fHOrz8G0yeqTNe/+h1Gw67rcgPI3+Hr61X7WC1QquX8IPkOk/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2/mzNxQAAANsAAAAPAAAAAAAAAAAAAAAA&#10;AJ8CAABkcnMvZG93bnJldi54bWxQSwUGAAAAAAQABAD3AAAAkQMAAAAA&#10;">
                  <v:imagedata r:id="rId30" o:title=""/>
                </v:shape>
                <v:oval id="Oval 45" o:spid="_x0000_s1028" style="position:absolute;left:38614;top:2389;width:29299;height:19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EY8UA&#10;AADbAAAADwAAAGRycy9kb3ducmV2LnhtbESPQWvCQBSE7wX/w/IEb81GMSFEV5EWIdCDVFva4yP7&#10;zKbNvg3ZVeO/7xYKPQ4z8w2z3o62E1cafOtYwTxJQRDXTrfcKHg77R8LED4ga+wck4I7edhuJg9r&#10;LLW78Stdj6EREcK+RAUmhL6U0teGLPrE9cTRO7vBYohyaKQe8BbhtpOLNM2lxZbjgsGengzV38eL&#10;VfBVpC8f+0N+rz+79+c8a5ypDk6p2XTcrUAEGsN/+K9daQXLDH6/x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CMRjxQAAANsAAAAPAAAAAAAAAAAAAAAAAJgCAABkcnMv&#10;ZG93bnJldi54bWxQSwUGAAAAAAQABAD1AAAAigMAAAAA&#10;" filled="f" strokecolor="#0e1f49 [1604]" strokeweight=".5pt">
                  <v:shadow on="t" color="black" opacity="26214f" origin="-.5,-.5" offset=".74836mm,.74836mm"/>
                </v:oval>
                <w10:anchorlock/>
              </v:group>
            </w:pict>
          </mc:Fallback>
        </mc:AlternateContent>
      </w:r>
      <w:r w:rsidR="00B675CA">
        <w:br/>
      </w:r>
    </w:p>
    <w:p w14:paraId="3E91437E" w14:textId="5496C1E1" w:rsidR="00B675CA" w:rsidRDefault="00B675CA" w:rsidP="00B675CA">
      <w:pPr>
        <w:rPr>
          <w:noProof/>
        </w:rPr>
      </w:pPr>
      <w:r>
        <w:t>After subscribing to an API it will only be available to you in the Sandbox environment. You can view and manage your current subscriptions</w:t>
      </w:r>
      <w:r w:rsidR="007D6C98">
        <w:t xml:space="preserve"> by clicking on “Applications” in the sidebar, choosing the application you want to manage, and going to the</w:t>
      </w:r>
      <w:r>
        <w:t xml:space="preserve"> “</w:t>
      </w:r>
      <w:r w:rsidR="007D6C98">
        <w:t>Subscriptions” tab</w:t>
      </w:r>
      <w:r>
        <w:t>.</w:t>
      </w:r>
      <w:r w:rsidRPr="006C0089">
        <w:rPr>
          <w:noProof/>
        </w:rPr>
        <w:t xml:space="preserve"> </w:t>
      </w:r>
    </w:p>
    <w:p w14:paraId="3698BCF7" w14:textId="68B1D059" w:rsidR="002D0511" w:rsidRDefault="002D0511" w:rsidP="00B675CA">
      <w:r w:rsidRPr="002D0511">
        <w:rPr>
          <w:noProof/>
        </w:rPr>
        <mc:AlternateContent>
          <mc:Choice Requires="wpg">
            <w:drawing>
              <wp:inline distT="0" distB="0" distL="0" distR="0" wp14:anchorId="288B294B" wp14:editId="19DA11F1">
                <wp:extent cx="6875852" cy="3068955"/>
                <wp:effectExtent l="19050" t="0" r="1270" b="0"/>
                <wp:docPr id="47" name="Group 50"/>
                <wp:cNvGraphicFramePr/>
                <a:graphic xmlns:a="http://schemas.openxmlformats.org/drawingml/2006/main">
                  <a:graphicData uri="http://schemas.microsoft.com/office/word/2010/wordprocessingGroup">
                    <wpg:wgp>
                      <wpg:cNvGrpSpPr/>
                      <wpg:grpSpPr>
                        <a:xfrm>
                          <a:off x="0" y="0"/>
                          <a:ext cx="6875852" cy="3068955"/>
                          <a:chOff x="0" y="0"/>
                          <a:chExt cx="6875852" cy="3068955"/>
                        </a:xfrm>
                      </wpg:grpSpPr>
                      <pic:pic xmlns:pic="http://schemas.openxmlformats.org/drawingml/2006/picture">
                        <pic:nvPicPr>
                          <pic:cNvPr id="48" name="Picture 48"/>
                          <pic:cNvPicPr/>
                        </pic:nvPicPr>
                        <pic:blipFill>
                          <a:blip r:embed="rId31">
                            <a:extLst>
                              <a:ext uri="{28A0092B-C50C-407E-A947-70E740481C1C}">
                                <a14:useLocalDpi xmlns:a14="http://schemas.microsoft.com/office/drawing/2010/main" val="0"/>
                              </a:ext>
                            </a:extLst>
                          </a:blip>
                          <a:stretch>
                            <a:fillRect/>
                          </a:stretch>
                        </pic:blipFill>
                        <pic:spPr>
                          <a:xfrm>
                            <a:off x="17852" y="0"/>
                            <a:ext cx="6858000" cy="3068955"/>
                          </a:xfrm>
                          <a:prstGeom prst="rect">
                            <a:avLst/>
                          </a:prstGeom>
                        </pic:spPr>
                      </pic:pic>
                      <wps:wsp>
                        <wps:cNvPr id="49" name="Oval 49"/>
                        <wps:cNvSpPr/>
                        <wps:spPr>
                          <a:xfrm>
                            <a:off x="0" y="180975"/>
                            <a:ext cx="1202762" cy="324803"/>
                          </a:xfrm>
                          <a:prstGeom prst="ellipse">
                            <a:avLst/>
                          </a:prstGeom>
                          <a:noFill/>
                          <a:ln w="63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34A9969" id="Group 50" o:spid="_x0000_s1026" style="width:541.4pt;height:241.65pt;mso-position-horizontal-relative:char;mso-position-vertical-relative:line" coordsize="68758,306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">
                <v:shape id="Picture 48" o:spid="_x0000_s1027" type="#_x0000_t75" style="position:absolute;left:178;width:68580;height:306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hi8LBAAAA2wAAAA8AAABkcnMvZG93bnJldi54bWxET8tqAjEU3Rf8h3AFdzVRhiJTo5SiIhQK&#10;2i66vE6uM8NMboYk8/Dvm0Why8N5b/eTbcVAPtSONayWCgRx4UzNpYbvr+PzBkSIyAZbx6ThQQH2&#10;u9nTFnPjRr7QcI2lSCEcctRQxdjlUoaiIoth6TrixN2dtxgT9KU0HscUblu5VupFWqw5NVTY0XtF&#10;RXPtrYa+7FfN54dvupNyt7g5nC8/Q6b1Yj69vYKINMV/8Z/7bDRkaWz6kn6A3P0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3hi8LBAAAA2wAAAA8AAAAAAAAAAAAAAAAAnwIA&#10;AGRycy9kb3ducmV2LnhtbFBLBQYAAAAABAAEAPcAAACNAwAAAAA=&#10;">
                  <v:imagedata r:id="rId32" o:title=""/>
                </v:shape>
                <v:oval id="Oval 49" o:spid="_x0000_s1028" style="position:absolute;top:1809;width:12027;height:3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XOZsUA&#10;AADbAAAADwAAAGRycy9kb3ducmV2LnhtbESPT2vCQBTE74V+h+UJvdWNRYNN3YRSEQQP4p+ix0f2&#10;NRvNvg3ZrcZv3y0IHoeZ+Q0zK3rbiAt1vnasYDRMQBCXTtdcKdjvFq9TED4ga2wck4IbeSjy56cZ&#10;ZtpdeUOXbahEhLDPUIEJoc2k9KUhi37oWuLo/bjOYoiyq6Tu8BrhtpFvSZJKizXHBYMtfRkqz9tf&#10;q+A0TVaHxTq9lcfme55OKmeWa6fUy6D//AARqA+P8L291ArG7/D/Jf4A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c5mxQAAANsAAAAPAAAAAAAAAAAAAAAAAJgCAABkcnMv&#10;ZG93bnJldi54bWxQSwUGAAAAAAQABAD1AAAAigMAAAAA&#10;" filled="f" strokecolor="#0e1f49 [1604]" strokeweight=".5pt">
                  <v:shadow on="t" color="black" opacity="26214f" origin="-.5,-.5" offset=".74836mm,.74836mm"/>
                </v:oval>
                <w10:anchorlock/>
              </v:group>
            </w:pict>
          </mc:Fallback>
        </mc:AlternateContent>
      </w:r>
    </w:p>
    <w:p w14:paraId="65D71695" w14:textId="252C277F" w:rsidR="00B675CA" w:rsidRPr="00FC478B" w:rsidRDefault="00B675CA" w:rsidP="00B675CA">
      <w:pPr>
        <w:jc w:val="center"/>
      </w:pPr>
      <w:r>
        <w:rPr>
          <w:noProof/>
        </w:rPr>
        <mc:AlternateContent>
          <mc:Choice Requires="wps">
            <w:drawing>
              <wp:inline distT="0" distB="0" distL="0" distR="0" wp14:anchorId="18055665" wp14:editId="32B715F4">
                <wp:extent cx="6772275" cy="285750"/>
                <wp:effectExtent l="0" t="0" r="9525"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285750"/>
                        </a:xfrm>
                        <a:prstGeom prst="rect">
                          <a:avLst/>
                        </a:prstGeom>
                        <a:solidFill>
                          <a:schemeClr val="bg1"/>
                        </a:solidFill>
                        <a:ln w="9525">
                          <a:noFill/>
                          <a:miter lim="800000"/>
                          <a:headEnd/>
                          <a:tailEnd/>
                        </a:ln>
                      </wps:spPr>
                      <wps:txbx>
                        <w:txbxContent>
                          <w:p w14:paraId="4BE099FE" w14:textId="77777777" w:rsidR="00B675CA" w:rsidRPr="00ED5EB6" w:rsidRDefault="00B675CA" w:rsidP="00B675CA">
                            <w:pPr>
                              <w:jc w:val="center"/>
                              <w:rPr>
                                <w:b/>
                              </w:rPr>
                            </w:pPr>
                            <w:r w:rsidRPr="00ED5EB6">
                              <w:rPr>
                                <w:b/>
                              </w:rPr>
                              <w:t>…</w:t>
                            </w:r>
                          </w:p>
                        </w:txbxContent>
                      </wps:txbx>
                      <wps:bodyPr rot="0" vert="vert" wrap="square" lIns="91440" tIns="45720" rIns="91440" bIns="45720" anchor="ctr" anchorCtr="0">
                        <a:noAutofit/>
                      </wps:bodyPr>
                    </wps:wsp>
                  </a:graphicData>
                </a:graphic>
              </wp:inline>
            </w:drawing>
          </mc:Choice>
          <mc:Fallback>
            <w:pict>
              <v:shapetype w14:anchorId="18055665" id="_x0000_t202" coordsize="21600,21600" o:spt="202" path="m,l,21600r21600,l21600,xe">
                <v:stroke joinstyle="miter"/>
                <v:path gradientshapeok="t" o:connecttype="rect"/>
              </v:shapetype>
              <v:shape id="Text Box 2" o:spid="_x0000_s1026" type="#_x0000_t202" style="width:533.25pt;height: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" fillcolor="white [3212]" stroked="f">
                <v:textbox style="layout-flow:vertical">
                  <w:txbxContent>
                    <w:p w14:paraId="4BE099FE" w14:textId="77777777" w:rsidR="00B675CA" w:rsidRPr="00ED5EB6" w:rsidRDefault="00B675CA" w:rsidP="00B675CA">
                      <w:pPr>
                        <w:jc w:val="center"/>
                        <w:rPr>
                          <w:b/>
                        </w:rPr>
                      </w:pPr>
                      <w:r w:rsidRPr="00ED5EB6">
                        <w:rPr>
                          <w:b/>
                        </w:rPr>
                        <w:t>…</w:t>
                      </w:r>
                    </w:p>
                  </w:txbxContent>
                </v:textbox>
                <w10:anchorlock/>
              </v:shape>
            </w:pict>
          </mc:Fallback>
        </mc:AlternateContent>
      </w:r>
    </w:p>
    <w:p w14:paraId="493596FA" w14:textId="02F80A59" w:rsidR="005E4960" w:rsidRDefault="005E4960" w:rsidP="008E50E2">
      <w:pPr>
        <w:pStyle w:val="Heading2"/>
      </w:pPr>
      <w:bookmarkStart w:id="13" w:name="_Toc501723564"/>
      <w:r>
        <w:lastRenderedPageBreak/>
        <w:t>Regenerating Access Tokens</w:t>
      </w:r>
      <w:bookmarkEnd w:id="13"/>
    </w:p>
    <w:p w14:paraId="211C52D8" w14:textId="6A501FC6" w:rsidR="00F242D1" w:rsidRDefault="008E50E2" w:rsidP="008E50E2">
      <w:r>
        <w:t xml:space="preserve">A non-expiring Sandbox application token has already been generated for your </w:t>
      </w:r>
      <w:proofErr w:type="spellStart"/>
      <w:r w:rsidR="006001B6">
        <w:t>DefaultApplication</w:t>
      </w:r>
      <w:proofErr w:type="spellEnd"/>
      <w:r w:rsidR="00F242D1">
        <w:t xml:space="preserve">. This single token is used to authenticate the </w:t>
      </w:r>
      <w:proofErr w:type="spellStart"/>
      <w:r w:rsidR="006001B6">
        <w:t>DefaultApplication</w:t>
      </w:r>
      <w:proofErr w:type="spellEnd"/>
      <w:r w:rsidR="00473911">
        <w:t xml:space="preserve"> against all of the APIs it i</w:t>
      </w:r>
      <w:r w:rsidR="00F242D1">
        <w:t>s subscribed to, so there is no need to regenerate the token when subscribing to additional APIs.</w:t>
      </w:r>
    </w:p>
    <w:p w14:paraId="53823257" w14:textId="2B06A971" w:rsidR="00284DF1" w:rsidRDefault="00F242D1" w:rsidP="008E50E2">
      <w:r>
        <w:t xml:space="preserve">However, if you want to you can re-generate the token for your </w:t>
      </w:r>
      <w:proofErr w:type="spellStart"/>
      <w:r w:rsidR="006001B6">
        <w:t>DefaultApplication</w:t>
      </w:r>
      <w:proofErr w:type="spellEnd"/>
      <w:r>
        <w:t xml:space="preserve"> </w:t>
      </w:r>
      <w:r w:rsidR="00FC57DE">
        <w:t xml:space="preserve">by clicking on “Applications” in the sidebar, choosing the </w:t>
      </w:r>
      <w:proofErr w:type="spellStart"/>
      <w:r w:rsidR="006001B6">
        <w:t>DefaultApplication</w:t>
      </w:r>
      <w:proofErr w:type="spellEnd"/>
      <w:r w:rsidR="00FC57DE">
        <w:t xml:space="preserve">, then going to the </w:t>
      </w:r>
      <w:r>
        <w:t>“</w:t>
      </w:r>
      <w:r w:rsidR="00FC57DE">
        <w:t>Sandbox Keys</w:t>
      </w:r>
      <w:r>
        <w:t xml:space="preserve">” </w:t>
      </w:r>
      <w:r w:rsidR="00FC57DE">
        <w:t>tab</w:t>
      </w:r>
      <w:r>
        <w:t>.</w:t>
      </w:r>
    </w:p>
    <w:p w14:paraId="5671AE06" w14:textId="7F5FA63A" w:rsidR="00284DF1" w:rsidRDefault="00284DF1" w:rsidP="008E50E2">
      <w:r>
        <w:t>To toggle the visibility of your consumer key, consumer secret, and access token, click “Show Keys” at the top of the page.</w:t>
      </w:r>
    </w:p>
    <w:p w14:paraId="2B528484" w14:textId="68517079" w:rsidR="00284DF1" w:rsidRDefault="00284DF1" w:rsidP="008E50E2">
      <w:r w:rsidRPr="00FC57DE">
        <w:rPr>
          <w:noProof/>
        </w:rPr>
        <mc:AlternateContent>
          <mc:Choice Requires="wpg">
            <w:drawing>
              <wp:inline distT="0" distB="0" distL="0" distR="0" wp14:anchorId="1754B072" wp14:editId="5807CD1F">
                <wp:extent cx="6858000" cy="1941195"/>
                <wp:effectExtent l="0" t="0" r="0" b="1905"/>
                <wp:docPr id="55" name="Group 56"/>
                <wp:cNvGraphicFramePr/>
                <a:graphic xmlns:a="http://schemas.openxmlformats.org/drawingml/2006/main">
                  <a:graphicData uri="http://schemas.microsoft.com/office/word/2010/wordprocessingGroup">
                    <wpg:wgp>
                      <wpg:cNvGrpSpPr/>
                      <wpg:grpSpPr>
                        <a:xfrm>
                          <a:off x="0" y="0"/>
                          <a:ext cx="6858000" cy="1941195"/>
                          <a:chOff x="0" y="0"/>
                          <a:chExt cx="6858000" cy="1941195"/>
                        </a:xfrm>
                      </wpg:grpSpPr>
                      <pic:pic xmlns:pic="http://schemas.openxmlformats.org/drawingml/2006/picture">
                        <pic:nvPicPr>
                          <pic:cNvPr id="56" name="Picture 56"/>
                          <pic:cNvPicPr/>
                        </pic:nvPicPr>
                        <pic:blipFill>
                          <a:blip r:embed="rId33">
                            <a:extLst>
                              <a:ext uri="{28A0092B-C50C-407E-A947-70E740481C1C}">
                                <a14:useLocalDpi xmlns:a14="http://schemas.microsoft.com/office/drawing/2010/main" val="0"/>
                              </a:ext>
                            </a:extLst>
                          </a:blip>
                          <a:stretch>
                            <a:fillRect/>
                          </a:stretch>
                        </pic:blipFill>
                        <pic:spPr>
                          <a:xfrm>
                            <a:off x="0" y="0"/>
                            <a:ext cx="6858000" cy="1941195"/>
                          </a:xfrm>
                          <a:prstGeom prst="rect">
                            <a:avLst/>
                          </a:prstGeom>
                        </pic:spPr>
                      </pic:pic>
                      <wps:wsp>
                        <wps:cNvPr id="57" name="Oval 57"/>
                        <wps:cNvSpPr/>
                        <wps:spPr>
                          <a:xfrm>
                            <a:off x="142875" y="356182"/>
                            <a:ext cx="829873" cy="471541"/>
                          </a:xfrm>
                          <a:prstGeom prst="ellipse">
                            <a:avLst/>
                          </a:prstGeom>
                          <a:noFill/>
                          <a:ln w="63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5685A05" id="Group 56" o:spid="_x0000_s1026" style="width:540pt;height:152.85pt;mso-position-horizontal-relative:char;mso-position-vertical-relative:line" coordsize="68580,194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">
                <v:shape id="Picture 56" o:spid="_x0000_s1027" type="#_x0000_t75" style="position:absolute;width:68580;height:194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1F8bHEAAAA2wAAAA8AAABkcnMvZG93bnJldi54bWxEj0FrwkAUhO9C/8PyhN50Y6CSRleRQqE9&#10;VEhaCt4e2Wc2mH2bZjea/ntXEDwOM/MNs96OthVn6n3jWMFinoAgrpxuuFbw8/0+y0D4gKyxdUwK&#10;/snDdvM0WWOu3YULOpehFhHCPkcFJoQul9JXhiz6ueuIo3d0vcUQZV9L3eMlwm0r0yRZSosNxwWD&#10;Hb0Zqk7lYBX8JVruy6E8HjJjXruv4vfT7FOlnqfjbgUi0Bge4Xv7Qyt4WcLtS/wBcnM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1F8bHEAAAA2wAAAA8AAAAAAAAAAAAAAAAA&#10;nwIAAGRycy9kb3ducmV2LnhtbFBLBQYAAAAABAAEAPcAAACQAwAAAAA=&#10;">
                  <v:imagedata r:id="rId34" o:title=""/>
                </v:shape>
                <v:oval id="Oval 57" o:spid="_x0000_s1028" style="position:absolute;left:1428;top:3561;width:8299;height:4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9pUsQA&#10;AADbAAAADwAAAGRycy9kb3ducmV2LnhtbESPT4vCMBTE74LfITzBm6YrWKUaZVEEwYOsf9g9Pppn&#10;093mpTRR67ffCILHYWZ+w8yXra3EjRpfOlbwMUxAEOdOl1woOB03gykIH5A1Vo5JwYM8LBfdzhwz&#10;7e78RbdDKESEsM9QgQmhzqT0uSGLfuhq4uhdXGMxRNkUUjd4j3BbyVGSpNJiyXHBYE0rQ/nf4WoV&#10;/E6T3fdmnz7yn+q8TseFM9u9U6rfaz9nIAK14R1+tbdawXgCzy/x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aVLEAAAA2wAAAA8AAAAAAAAAAAAAAAAAmAIAAGRycy9k&#10;b3ducmV2LnhtbFBLBQYAAAAABAAEAPUAAACJAwAAAAA=&#10;" filled="f" strokecolor="#0e1f49 [1604]" strokeweight=".5pt">
                  <v:shadow on="t" color="black" opacity="26214f" origin="-.5,-.5" offset=".74836mm,.74836mm"/>
                </v:oval>
                <w10:anchorlock/>
              </v:group>
            </w:pict>
          </mc:Fallback>
        </mc:AlternateContent>
      </w:r>
    </w:p>
    <w:p w14:paraId="07630C60" w14:textId="0CE7952D" w:rsidR="008E50E2" w:rsidRDefault="00F242D1" w:rsidP="008E50E2">
      <w:r>
        <w:t xml:space="preserve">Each application can only have one active token at a time in each environment, </w:t>
      </w:r>
      <w:r w:rsidR="003C311A">
        <w:t>so</w:t>
      </w:r>
      <w:r>
        <w:t xml:space="preserve"> re-generating the token</w:t>
      </w:r>
      <w:r w:rsidR="003C311A">
        <w:t>(</w:t>
      </w:r>
      <w:r w:rsidR="008D3B51">
        <w:t>s</w:t>
      </w:r>
      <w:r w:rsidR="003C311A">
        <w:t>)</w:t>
      </w:r>
      <w:r>
        <w:t xml:space="preserve"> for </w:t>
      </w:r>
      <w:r w:rsidR="003C311A">
        <w:t>that application</w:t>
      </w:r>
      <w:r>
        <w:t xml:space="preserve"> will expire </w:t>
      </w:r>
      <w:r w:rsidR="003C311A">
        <w:t>any previous tokens</w:t>
      </w:r>
      <w:r>
        <w:t>.</w:t>
      </w:r>
    </w:p>
    <w:p w14:paraId="69369DD8" w14:textId="648D6F6B" w:rsidR="00A5143C" w:rsidRDefault="00A5143C" w:rsidP="008E50E2">
      <w:r>
        <w:t>To generate a token that doesn’t expire use -1 seconds</w:t>
      </w:r>
      <w:r w:rsidR="00FC57DE">
        <w:t xml:space="preserve"> as the validity period</w:t>
      </w:r>
      <w:r>
        <w:t>, or choose the number of seconds you want the new token be active for after you generate it.</w:t>
      </w:r>
    </w:p>
    <w:p w14:paraId="04BE2215" w14:textId="4B8F77C2" w:rsidR="00FC57DE" w:rsidRPr="008E50E2" w:rsidRDefault="00FC57DE" w:rsidP="008E50E2">
      <w:r w:rsidRPr="00FC57DE">
        <w:rPr>
          <w:noProof/>
        </w:rPr>
        <mc:AlternateContent>
          <mc:Choice Requires="wpg">
            <w:drawing>
              <wp:inline distT="0" distB="0" distL="0" distR="0" wp14:anchorId="425F4DD6" wp14:editId="7ED823E9">
                <wp:extent cx="6858000" cy="2559685"/>
                <wp:effectExtent l="0" t="0" r="0" b="50165"/>
                <wp:docPr id="51" name="Group 53"/>
                <wp:cNvGraphicFramePr/>
                <a:graphic xmlns:a="http://schemas.openxmlformats.org/drawingml/2006/main">
                  <a:graphicData uri="http://schemas.microsoft.com/office/word/2010/wordprocessingGroup">
                    <wpg:wgp>
                      <wpg:cNvGrpSpPr/>
                      <wpg:grpSpPr>
                        <a:xfrm>
                          <a:off x="0" y="0"/>
                          <a:ext cx="6858000" cy="2559685"/>
                          <a:chOff x="0" y="0"/>
                          <a:chExt cx="6858000" cy="2559685"/>
                        </a:xfrm>
                      </wpg:grpSpPr>
                      <pic:pic xmlns:pic="http://schemas.openxmlformats.org/drawingml/2006/picture">
                        <pic:nvPicPr>
                          <pic:cNvPr id="52" name="Picture 52"/>
                          <pic:cNvPicPr/>
                        </pic:nvPicPr>
                        <pic:blipFill>
                          <a:blip r:embed="rId35">
                            <a:extLst>
                              <a:ext uri="{28A0092B-C50C-407E-A947-70E740481C1C}">
                                <a14:useLocalDpi xmlns:a14="http://schemas.microsoft.com/office/drawing/2010/main" val="0"/>
                              </a:ext>
                            </a:extLst>
                          </a:blip>
                          <a:stretch>
                            <a:fillRect/>
                          </a:stretch>
                        </pic:blipFill>
                        <pic:spPr>
                          <a:xfrm>
                            <a:off x="0" y="0"/>
                            <a:ext cx="6858000" cy="2559685"/>
                          </a:xfrm>
                          <a:prstGeom prst="rect">
                            <a:avLst/>
                          </a:prstGeom>
                        </pic:spPr>
                      </pic:pic>
                      <wps:wsp>
                        <wps:cNvPr id="53" name="Oval 53"/>
                        <wps:cNvSpPr/>
                        <wps:spPr>
                          <a:xfrm>
                            <a:off x="308609" y="1954794"/>
                            <a:ext cx="824865" cy="544249"/>
                          </a:xfrm>
                          <a:prstGeom prst="ellipse">
                            <a:avLst/>
                          </a:prstGeom>
                          <a:noFill/>
                          <a:ln w="63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DC4DB04" id="Group 53" o:spid="_x0000_s1026" style="width:540pt;height:201.55pt;mso-position-horizontal-relative:char;mso-position-vertical-relative:line" coordsize="68580,25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">
                <v:shape id="Picture 52" o:spid="_x0000_s1027" type="#_x0000_t75" style="position:absolute;width:68580;height:255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e2PbDAAAA2wAAAA8AAABkcnMvZG93bnJldi54bWxEj0FrAjEUhO9C/0N4BW+a7WqlbDcrKhS8&#10;2apUvD2S183SzcuySXX9902h4HGYmW+Ycjm4VlyoD41nBU/TDASx9qbhWsHx8DZ5AREissHWMym4&#10;UYBl9TAqsTD+yh902cdaJAiHAhXYGLtCyqAtOQxT3xEn78v3DmOSfS1Nj9cEd63Ms2whHTacFix2&#10;tLGkv/c/TsEhz9uV1q6ZnXZn+6k7/87ruVLjx2H1CiLSEO/h//bWKHjO4e9L+gGy+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x7Y9sMAAADbAAAADwAAAAAAAAAAAAAAAACf&#10;AgAAZHJzL2Rvd25yZXYueG1sUEsFBgAAAAAEAAQA9wAAAI8DAAAAAA==&#10;">
                  <v:imagedata r:id="rId36" o:title=""/>
                </v:shape>
                <v:oval id="Oval 53" o:spid="_x0000_s1028" style="position:absolute;left:3086;top:19547;width:8248;height:54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RvUcUA&#10;AADbAAAADwAAAGRycy9kb3ducmV2LnhtbESPQWvCQBSE7wX/w/IEb81GJSFEV5EWIdCDVFva4yP7&#10;zKbNvg3ZVeO/7xYKPQ4z8w2z3o62E1cafOtYwTxJQRDXTrfcKHg77R8LED4ga+wck4I7edhuJg9r&#10;LLW78Stdj6EREcK+RAUmhL6U0teGLPrE9cTRO7vBYohyaKQe8BbhtpOLNM2lxZbjgsGengzV38eL&#10;VfBVpC8f+0N+rz+79+c8a5ypDk6p2XTcrUAEGsN/+K9daQXZEn6/x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dG9RxQAAANsAAAAPAAAAAAAAAAAAAAAAAJgCAABkcnMv&#10;ZG93bnJldi54bWxQSwUGAAAAAAQABAD1AAAAigMAAAAA&#10;" filled="f" strokecolor="#0e1f49 [1604]" strokeweight=".5pt">
                  <v:shadow on="t" color="black" opacity="26214f" origin="-.5,-.5" offset=".74836mm,.74836mm"/>
                </v:oval>
                <w10:anchorlock/>
              </v:group>
            </w:pict>
          </mc:Fallback>
        </mc:AlternateContent>
      </w:r>
    </w:p>
    <w:sectPr w:rsidR="00FC57DE" w:rsidRPr="008E50E2" w:rsidSect="00705CB5">
      <w:headerReference w:type="default" r:id="rId37"/>
      <w:footerReference w:type="even" r:id="rId38"/>
      <w:footerReference w:type="default" r:id="rId39"/>
      <w:headerReference w:type="first" r:id="rId40"/>
      <w:footerReference w:type="first" r:id="rId41"/>
      <w:pgSz w:w="12240" w:h="15840"/>
      <w:pgMar w:top="720" w:right="720" w:bottom="720" w:left="720" w:header="1872"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EE4F0" w14:textId="77777777" w:rsidR="00950023" w:rsidRDefault="00950023" w:rsidP="00EE20BA">
      <w:r>
        <w:separator/>
      </w:r>
    </w:p>
  </w:endnote>
  <w:endnote w:type="continuationSeparator" w:id="0">
    <w:p w14:paraId="4447792C" w14:textId="77777777" w:rsidR="00950023" w:rsidRDefault="00950023" w:rsidP="00EE2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A6466" w14:textId="77777777" w:rsidR="00A5143C" w:rsidRDefault="00A5143C">
    <w:pPr>
      <w:spacing w:after="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A6467" w14:textId="77777777" w:rsidR="00A5143C" w:rsidRPr="007559DB" w:rsidRDefault="00A5143C" w:rsidP="007559DB">
    <w:pPr>
      <w:pStyle w:val="Footer"/>
    </w:pPr>
    <w:r w:rsidRPr="003F5413">
      <w:rPr>
        <w:noProof/>
      </w:rPr>
      <mc:AlternateContent>
        <mc:Choice Requires="wps">
          <w:drawing>
            <wp:anchor distT="0" distB="0" distL="114300" distR="114300" simplePos="0" relativeHeight="251655680" behindDoc="0" locked="0" layoutInCell="1" allowOverlap="1" wp14:anchorId="768A6471" wp14:editId="043A586E">
              <wp:simplePos x="0" y="0"/>
              <wp:positionH relativeFrom="column">
                <wp:posOffset>-697020</wp:posOffset>
              </wp:positionH>
              <wp:positionV relativeFrom="paragraph">
                <wp:posOffset>-179798</wp:posOffset>
              </wp:positionV>
              <wp:extent cx="7792035" cy="680085"/>
              <wp:effectExtent l="0" t="0" r="0" b="571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2035" cy="680085"/>
                      </a:xfrm>
                      <a:prstGeom prst="rect">
                        <a:avLst/>
                      </a:prstGeom>
                      <a:noFill/>
                      <a:ln w="9525">
                        <a:noFill/>
                        <a:miter lim="800000"/>
                        <a:headEnd/>
                        <a:tailEnd/>
                      </a:ln>
                    </wps:spPr>
                    <wps:txbx>
                      <w:txbxContent>
                        <w:p w14:paraId="768A6474" w14:textId="77777777" w:rsidR="00A5143C" w:rsidRPr="00523BF3" w:rsidRDefault="00A5143C" w:rsidP="004A17A8">
                          <w:pPr>
                            <w:pStyle w:val="Footer"/>
                          </w:pPr>
                          <w:r w:rsidRPr="00523BF3">
                            <w:t xml:space="preserve">TicketNetwork, Inc. </w:t>
                          </w:r>
                          <w:r>
                            <w:t xml:space="preserve">© </w:t>
                          </w:r>
                          <w:r>
                            <w:fldChar w:fldCharType="begin"/>
                          </w:r>
                          <w:r>
                            <w:instrText xml:space="preserve"> CREATEDATE  \@ "yyyy"  \* MERGEFORMAT </w:instrText>
                          </w:r>
                          <w:r>
                            <w:fldChar w:fldCharType="separate"/>
                          </w:r>
                          <w:r>
                            <w:rPr>
                              <w:noProof/>
                            </w:rPr>
                            <w:t>2016</w:t>
                          </w:r>
                          <w:r>
                            <w:fldChar w:fldCharType="end"/>
                          </w:r>
                        </w:p>
                        <w:p w14:paraId="768A6475" w14:textId="6726591B" w:rsidR="00A5143C" w:rsidRPr="003F5413" w:rsidRDefault="00A5143C" w:rsidP="00897CEB">
                          <w:pPr>
                            <w:pStyle w:val="Footer"/>
                            <w:spacing w:after="0"/>
                          </w:pPr>
                          <w:r w:rsidRPr="003F5413">
                            <w:t xml:space="preserve">Page </w:t>
                          </w:r>
                          <w:r w:rsidRPr="004A17A8">
                            <w:rPr>
                              <w:rStyle w:val="FooterBoldChar"/>
                            </w:rPr>
                            <w:fldChar w:fldCharType="begin"/>
                          </w:r>
                          <w:r w:rsidRPr="004A17A8">
                            <w:rPr>
                              <w:rStyle w:val="FooterBoldChar"/>
                            </w:rPr>
                            <w:instrText xml:space="preserve"> PAGE   \* MERGEFORMAT </w:instrText>
                          </w:r>
                          <w:r w:rsidRPr="004A17A8">
                            <w:rPr>
                              <w:rStyle w:val="FooterBoldChar"/>
                            </w:rPr>
                            <w:fldChar w:fldCharType="separate"/>
                          </w:r>
                          <w:r w:rsidR="00951ED7">
                            <w:rPr>
                              <w:rStyle w:val="FooterBoldChar"/>
                              <w:noProof/>
                            </w:rPr>
                            <w:t>1</w:t>
                          </w:r>
                          <w:r w:rsidRPr="004A17A8">
                            <w:rPr>
                              <w:rStyle w:val="FooterBoldChar"/>
                            </w:rPr>
                            <w:fldChar w:fldCharType="end"/>
                          </w:r>
                          <w:r w:rsidRPr="003F5413">
                            <w:t xml:space="preserve"> of </w:t>
                          </w:r>
                          <w:r w:rsidRPr="004A17A8">
                            <w:rPr>
                              <w:rStyle w:val="FooterBoldChar"/>
                            </w:rPr>
                            <w:fldChar w:fldCharType="begin"/>
                          </w:r>
                          <w:r w:rsidRPr="004A17A8">
                            <w:rPr>
                              <w:rStyle w:val="FooterBoldChar"/>
                            </w:rPr>
                            <w:instrText xml:space="preserve"> NUMPAGES   \* MERGEFORMAT </w:instrText>
                          </w:r>
                          <w:r w:rsidRPr="004A17A8">
                            <w:rPr>
                              <w:rStyle w:val="FooterBoldChar"/>
                            </w:rPr>
                            <w:fldChar w:fldCharType="separate"/>
                          </w:r>
                          <w:r w:rsidR="00951ED7">
                            <w:rPr>
                              <w:rStyle w:val="FooterBoldChar"/>
                              <w:noProof/>
                            </w:rPr>
                            <w:t>9</w:t>
                          </w:r>
                          <w:r w:rsidRPr="004A17A8">
                            <w:rPr>
                              <w:rStyle w:val="FooterBoldChar"/>
                            </w:rPr>
                            <w:fldChar w:fldCharType="end"/>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768A6471" id="_x0000_t202" coordsize="21600,21600" o:spt="202" path="m,l,21600r21600,l21600,xe">
              <v:stroke joinstyle="miter"/>
              <v:path gradientshapeok="t" o:connecttype="rect"/>
            </v:shapetype>
            <v:shape id="_x0000_s1028" type="#_x0000_t202" style="position:absolute;left:0;text-align:left;margin-left:-54.9pt;margin-top:-14.15pt;width:613.55pt;height:53.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" filled="f" stroked="f">
              <v:textbox>
                <w:txbxContent>
                  <w:p w14:paraId="768A6474" w14:textId="77777777" w:rsidR="00A5143C" w:rsidRPr="00523BF3" w:rsidRDefault="00A5143C" w:rsidP="004A17A8">
                    <w:pPr>
                      <w:pStyle w:val="Footer"/>
                    </w:pPr>
                    <w:r w:rsidRPr="00523BF3">
                      <w:t xml:space="preserve">TicketNetwork, Inc. </w:t>
                    </w:r>
                    <w:r>
                      <w:t xml:space="preserve">© </w:t>
                    </w:r>
                    <w:r>
                      <w:fldChar w:fldCharType="begin"/>
                    </w:r>
                    <w:r>
                      <w:instrText xml:space="preserve"> CREATEDATE  \@ "yyyy"  \* MERGEFORMAT </w:instrText>
                    </w:r>
                    <w:r>
                      <w:fldChar w:fldCharType="separate"/>
                    </w:r>
                    <w:r>
                      <w:rPr>
                        <w:noProof/>
                      </w:rPr>
                      <w:t>2016</w:t>
                    </w:r>
                    <w:r>
                      <w:fldChar w:fldCharType="end"/>
                    </w:r>
                  </w:p>
                  <w:p w14:paraId="768A6475" w14:textId="6726591B" w:rsidR="00A5143C" w:rsidRPr="003F5413" w:rsidRDefault="00A5143C" w:rsidP="00897CEB">
                    <w:pPr>
                      <w:pStyle w:val="Footer"/>
                      <w:spacing w:after="0"/>
                    </w:pPr>
                    <w:r w:rsidRPr="003F5413">
                      <w:t xml:space="preserve">Page </w:t>
                    </w:r>
                    <w:r w:rsidRPr="004A17A8">
                      <w:rPr>
                        <w:rStyle w:val="FooterBoldChar"/>
                      </w:rPr>
                      <w:fldChar w:fldCharType="begin"/>
                    </w:r>
                    <w:r w:rsidRPr="004A17A8">
                      <w:rPr>
                        <w:rStyle w:val="FooterBoldChar"/>
                      </w:rPr>
                      <w:instrText xml:space="preserve"> PAGE   \* MERGEFORMAT </w:instrText>
                    </w:r>
                    <w:r w:rsidRPr="004A17A8">
                      <w:rPr>
                        <w:rStyle w:val="FooterBoldChar"/>
                      </w:rPr>
                      <w:fldChar w:fldCharType="separate"/>
                    </w:r>
                    <w:r w:rsidR="00951ED7">
                      <w:rPr>
                        <w:rStyle w:val="FooterBoldChar"/>
                        <w:noProof/>
                      </w:rPr>
                      <w:t>1</w:t>
                    </w:r>
                    <w:r w:rsidRPr="004A17A8">
                      <w:rPr>
                        <w:rStyle w:val="FooterBoldChar"/>
                      </w:rPr>
                      <w:fldChar w:fldCharType="end"/>
                    </w:r>
                    <w:r w:rsidRPr="003F5413">
                      <w:t xml:space="preserve"> of </w:t>
                    </w:r>
                    <w:r w:rsidRPr="004A17A8">
                      <w:rPr>
                        <w:rStyle w:val="FooterBoldChar"/>
                      </w:rPr>
                      <w:fldChar w:fldCharType="begin"/>
                    </w:r>
                    <w:r w:rsidRPr="004A17A8">
                      <w:rPr>
                        <w:rStyle w:val="FooterBoldChar"/>
                      </w:rPr>
                      <w:instrText xml:space="preserve"> NUMPAGES   \* MERGEFORMAT </w:instrText>
                    </w:r>
                    <w:r w:rsidRPr="004A17A8">
                      <w:rPr>
                        <w:rStyle w:val="FooterBoldChar"/>
                      </w:rPr>
                      <w:fldChar w:fldCharType="separate"/>
                    </w:r>
                    <w:r w:rsidR="00951ED7">
                      <w:rPr>
                        <w:rStyle w:val="FooterBoldChar"/>
                        <w:noProof/>
                      </w:rPr>
                      <w:t>9</w:t>
                    </w:r>
                    <w:r w:rsidRPr="004A17A8">
                      <w:rPr>
                        <w:rStyle w:val="FooterBoldChar"/>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A6469" w14:textId="77777777" w:rsidR="00A5143C" w:rsidRDefault="00A5143C">
    <w:pP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5F1DA2" w14:textId="77777777" w:rsidR="00950023" w:rsidRDefault="00950023" w:rsidP="00EE20BA">
      <w:r>
        <w:separator/>
      </w:r>
    </w:p>
  </w:footnote>
  <w:footnote w:type="continuationSeparator" w:id="0">
    <w:p w14:paraId="12077997" w14:textId="77777777" w:rsidR="00950023" w:rsidRDefault="00950023" w:rsidP="00EE20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A6465" w14:textId="77777777" w:rsidR="00A5143C" w:rsidRPr="003F5413" w:rsidRDefault="00950023" w:rsidP="003F5413">
    <w:pPr>
      <w:pStyle w:val="Header"/>
    </w:pPr>
    <w:sdt>
      <w:sdtPr>
        <w:id w:val="-1193988295"/>
        <w:docPartObj>
          <w:docPartGallery w:val="Watermarks"/>
          <w:docPartUnique/>
        </w:docPartObj>
      </w:sdtPr>
      <w:sdtEndPr/>
      <w:sdtContent>
        <w:r>
          <w:rPr>
            <w:noProof/>
          </w:rPr>
          <w:pict w14:anchorId="768A64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7" type="#_x0000_t136" style="position:absolute;margin-left:0;margin-top:0;width:527.85pt;height:131.95pt;rotation:315;z-index:-251656704;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A5143C" w:rsidRPr="003F5413">
      <w:rPr>
        <w:noProof/>
      </w:rPr>
      <mc:AlternateContent>
        <mc:Choice Requires="wps">
          <w:drawing>
            <wp:anchor distT="0" distB="0" distL="114300" distR="114300" simplePos="0" relativeHeight="251658752" behindDoc="0" locked="0" layoutInCell="1" allowOverlap="1" wp14:anchorId="768A646B" wp14:editId="768A646C">
              <wp:simplePos x="0" y="0"/>
              <wp:positionH relativeFrom="column">
                <wp:posOffset>3552568</wp:posOffset>
              </wp:positionH>
              <wp:positionV relativeFrom="paragraph">
                <wp:posOffset>-570882</wp:posOffset>
              </wp:positionV>
              <wp:extent cx="3293539" cy="4095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3539" cy="409575"/>
                      </a:xfrm>
                      <a:prstGeom prst="rect">
                        <a:avLst/>
                      </a:prstGeom>
                      <a:noFill/>
                      <a:ln w="9525">
                        <a:noFill/>
                        <a:miter lim="800000"/>
                        <a:headEnd/>
                        <a:tailEnd/>
                      </a:ln>
                    </wps:spPr>
                    <wps:txbx>
                      <w:txbxContent>
                        <w:p w14:paraId="768A6473" w14:textId="77777777" w:rsidR="00A5143C" w:rsidRPr="00301F05" w:rsidRDefault="00A5143C" w:rsidP="00F9311C">
                          <w:pPr>
                            <w:pStyle w:val="Header"/>
                            <w:jc w:val="right"/>
                            <w:rPr>
                              <w:spacing w:val="20"/>
                            </w:rPr>
                          </w:pPr>
                          <w:r>
                            <w:rPr>
                              <w:spacing w:val="20"/>
                            </w:rPr>
                            <w:t>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8A646B" id="_x0000_t202" coordsize="21600,21600" o:spt="202" path="m,l,21600r21600,l21600,xe">
              <v:stroke joinstyle="miter"/>
              <v:path gradientshapeok="t" o:connecttype="rect"/>
            </v:shapetype>
            <v:shape id="_x0000_s1027" type="#_x0000_t202" style="position:absolute;margin-left:279.75pt;margin-top:-44.95pt;width:259.35pt;height:3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" filled="f" stroked="f">
              <v:textbox>
                <w:txbxContent>
                  <w:p w14:paraId="768A6473" w14:textId="77777777" w:rsidR="00A5143C" w:rsidRPr="00301F05" w:rsidRDefault="00A5143C" w:rsidP="00F9311C">
                    <w:pPr>
                      <w:pStyle w:val="Header"/>
                      <w:jc w:val="right"/>
                      <w:rPr>
                        <w:spacing w:val="20"/>
                      </w:rPr>
                    </w:pPr>
                    <w:r>
                      <w:rPr>
                        <w:spacing w:val="20"/>
                      </w:rPr>
                      <w:t>ENGINEERING</w:t>
                    </w:r>
                  </w:p>
                </w:txbxContent>
              </v:textbox>
            </v:shape>
          </w:pict>
        </mc:Fallback>
      </mc:AlternateContent>
    </w:r>
    <w:r w:rsidR="00A5143C" w:rsidRPr="003F5413">
      <w:rPr>
        <w:noProof/>
      </w:rPr>
      <w:drawing>
        <wp:anchor distT="0" distB="0" distL="114300" distR="114300" simplePos="0" relativeHeight="251656704" behindDoc="1" locked="0" layoutInCell="1" allowOverlap="1" wp14:anchorId="768A646D" wp14:editId="768A646E">
          <wp:simplePos x="0" y="0"/>
          <wp:positionH relativeFrom="column">
            <wp:posOffset>-571500</wp:posOffset>
          </wp:positionH>
          <wp:positionV relativeFrom="paragraph">
            <wp:posOffset>-1055370</wp:posOffset>
          </wp:positionV>
          <wp:extent cx="3739515" cy="1060914"/>
          <wp:effectExtent l="0" t="0" r="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N_corp_header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39515" cy="1060914"/>
                  </a:xfrm>
                  <a:prstGeom prst="rect">
                    <a:avLst/>
                  </a:prstGeom>
                  <a:blipFill>
                    <a:blip r:embed="rId2"/>
                    <a:tile tx="0" ty="0" sx="100000" sy="100000" flip="none" algn="tl"/>
                  </a:blipFill>
                </pic:spPr>
              </pic:pic>
            </a:graphicData>
          </a:graphic>
          <wp14:sizeRelH relativeFrom="page">
            <wp14:pctWidth>0</wp14:pctWidth>
          </wp14:sizeRelH>
          <wp14:sizeRelV relativeFrom="page">
            <wp14:pctHeight>0</wp14:pctHeight>
          </wp14:sizeRelV>
        </wp:anchor>
      </w:drawing>
    </w:r>
    <w:r w:rsidR="00A5143C" w:rsidRPr="003F5413">
      <w:rPr>
        <w:noProof/>
      </w:rPr>
      <mc:AlternateContent>
        <mc:Choice Requires="wps">
          <w:drawing>
            <wp:anchor distT="0" distB="0" distL="114300" distR="114300" simplePos="0" relativeHeight="251657728" behindDoc="1" locked="0" layoutInCell="1" allowOverlap="1" wp14:anchorId="768A646F" wp14:editId="768A6470">
              <wp:simplePos x="0" y="0"/>
              <wp:positionH relativeFrom="column">
                <wp:posOffset>3609975</wp:posOffset>
              </wp:positionH>
              <wp:positionV relativeFrom="paragraph">
                <wp:posOffset>-721995</wp:posOffset>
              </wp:positionV>
              <wp:extent cx="3238500" cy="323850"/>
              <wp:effectExtent l="0" t="0" r="0" b="0"/>
              <wp:wrapNone/>
              <wp:docPr id="8" name="Rectangle 8"/>
              <wp:cNvGraphicFramePr/>
              <a:graphic xmlns:a="http://schemas.openxmlformats.org/drawingml/2006/main">
                <a:graphicData uri="http://schemas.microsoft.com/office/word/2010/wordprocessingShape">
                  <wps:wsp>
                    <wps:cNvSpPr/>
                    <wps:spPr>
                      <a:xfrm>
                        <a:off x="0" y="0"/>
                        <a:ext cx="3238500" cy="323850"/>
                      </a:xfrm>
                      <a:prstGeom prst="rect">
                        <a:avLst/>
                      </a:prstGeom>
                      <a:solidFill>
                        <a:srgbClr val="58595B"/>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39AF1" id="Rectangle 8" o:spid="_x0000_s1026" style="position:absolute;margin-left:284.25pt;margin-top:-56.85pt;width:255pt;height:2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" fillcolor="#58595b" stroked="f" strokeweight="2pt"/>
          </w:pict>
        </mc:Fallback>
      </mc:AlternateContent>
    </w:r>
    <w:r w:rsidR="00A5143C" w:rsidRPr="003F5413">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A6468" w14:textId="77777777" w:rsidR="00A5143C" w:rsidRDefault="00A5143C">
    <w:pP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35A80A8"/>
    <w:lvl w:ilvl="0">
      <w:start w:val="1"/>
      <w:numFmt w:val="decimal"/>
      <w:lvlText w:val="%1."/>
      <w:lvlJc w:val="left"/>
      <w:pPr>
        <w:tabs>
          <w:tab w:val="num" w:pos="720"/>
        </w:tabs>
        <w:ind w:left="720" w:hanging="360"/>
      </w:pPr>
    </w:lvl>
  </w:abstractNum>
  <w:abstractNum w:abstractNumId="1" w15:restartNumberingAfterBreak="0">
    <w:nsid w:val="FFFFFF89"/>
    <w:multiLevelType w:val="singleLevel"/>
    <w:tmpl w:val="6B7A871A"/>
    <w:lvl w:ilvl="0">
      <w:start w:val="1"/>
      <w:numFmt w:val="bullet"/>
      <w:lvlText w:val=""/>
      <w:lvlJc w:val="left"/>
      <w:pPr>
        <w:ind w:left="2160" w:hanging="360"/>
      </w:pPr>
      <w:rPr>
        <w:rFonts w:ascii="Symbol" w:hAnsi="Symbol" w:hint="default"/>
        <w:color w:val="A5A5A5" w:themeColor="accent5"/>
        <w:sz w:val="18"/>
      </w:rPr>
    </w:lvl>
  </w:abstractNum>
  <w:abstractNum w:abstractNumId="2" w15:restartNumberingAfterBreak="0">
    <w:nsid w:val="0E4B0E39"/>
    <w:multiLevelType w:val="hybridMultilevel"/>
    <w:tmpl w:val="9C283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32A96"/>
    <w:multiLevelType w:val="hybridMultilevel"/>
    <w:tmpl w:val="BE1CD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A3D63"/>
    <w:multiLevelType w:val="hybridMultilevel"/>
    <w:tmpl w:val="94E21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872B02"/>
    <w:multiLevelType w:val="hybridMultilevel"/>
    <w:tmpl w:val="ADDE8C0E"/>
    <w:lvl w:ilvl="0" w:tplc="0409000F">
      <w:start w:val="1"/>
      <w:numFmt w:val="bullet"/>
      <w:lvlText w:val=""/>
      <w:lvlJc w:val="left"/>
      <w:pPr>
        <w:ind w:left="1800" w:hanging="360"/>
      </w:pPr>
      <w:rPr>
        <w:rFonts w:ascii="Symbol" w:hAnsi="Symbol" w:hint="default"/>
        <w:color w:val="29B2E3" w:themeColor="accent2"/>
        <w:sz w:val="20"/>
      </w:rPr>
    </w:lvl>
    <w:lvl w:ilvl="1" w:tplc="04090019">
      <w:start w:val="1"/>
      <w:numFmt w:val="bullet"/>
      <w:lvlText w:val="o"/>
      <w:lvlJc w:val="left"/>
      <w:pPr>
        <w:ind w:left="2520" w:hanging="360"/>
      </w:pPr>
      <w:rPr>
        <w:rFonts w:ascii="Courier New" w:hAnsi="Courier New" w:cs="Courier New" w:hint="default"/>
      </w:rPr>
    </w:lvl>
    <w:lvl w:ilvl="2" w:tplc="0409001B">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cs="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cs="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6" w15:restartNumberingAfterBreak="0">
    <w:nsid w:val="329D6386"/>
    <w:multiLevelType w:val="multilevel"/>
    <w:tmpl w:val="593237A8"/>
    <w:lvl w:ilvl="0">
      <w:start w:val="1"/>
      <w:numFmt w:val="decimal"/>
      <w:pStyle w:val="ListNumber"/>
      <w:lvlText w:val="%1."/>
      <w:lvlJc w:val="left"/>
      <w:pPr>
        <w:ind w:left="720" w:hanging="360"/>
      </w:pPr>
      <w:rPr>
        <w:rFonts w:ascii="Arial" w:hAnsi="Arial" w:hint="default"/>
        <w:b w:val="0"/>
        <w:bCs w:val="0"/>
        <w:i w:val="0"/>
        <w:iCs w:val="0"/>
        <w: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lowerLetter"/>
      <w:lvlText w:val="%2."/>
      <w:lvlJc w:val="left"/>
      <w:pPr>
        <w:ind w:left="1440" w:hanging="360"/>
      </w:pPr>
      <w:rPr>
        <w:rFonts w:ascii="Arial" w:hAnsi="Arial" w:hint="default"/>
        <w:color w:val="404040" w:themeColor="text1"/>
        <w:sz w:val="22"/>
      </w:rPr>
    </w:lvl>
    <w:lvl w:ilvl="2">
      <w:start w:val="1"/>
      <w:numFmt w:val="lowerRoman"/>
      <w:lvlText w:val="%3."/>
      <w:lvlJc w:val="left"/>
      <w:pPr>
        <w:ind w:left="2160" w:hanging="360"/>
      </w:pPr>
      <w:rPr>
        <w:rFonts w:ascii="Arial" w:hAnsi="Arial" w:hint="default"/>
        <w:color w:val="404040" w:themeColor="text1"/>
        <w:sz w:val="22"/>
      </w:rPr>
    </w:lvl>
    <w:lvl w:ilvl="3">
      <w:start w:val="1"/>
      <w:numFmt w:val="decimal"/>
      <w:lvlText w:val="%4."/>
      <w:lvlJc w:val="left"/>
      <w:pPr>
        <w:ind w:left="2880" w:hanging="360"/>
      </w:pPr>
      <w:rPr>
        <w:rFonts w:ascii="Arial" w:hAnsi="Arial" w:hint="default"/>
        <w:color w:val="404040" w:themeColor="text1"/>
        <w:sz w:val="22"/>
      </w:rPr>
    </w:lvl>
    <w:lvl w:ilvl="4">
      <w:start w:val="1"/>
      <w:numFmt w:val="lowerLetter"/>
      <w:lvlText w:val="%5."/>
      <w:lvlJc w:val="left"/>
      <w:pPr>
        <w:ind w:left="3600" w:hanging="360"/>
      </w:pPr>
      <w:rPr>
        <w:rFonts w:ascii="Arial" w:hAnsi="Arial" w:hint="default"/>
        <w:color w:val="404040" w:themeColor="text1"/>
        <w:sz w:val="22"/>
      </w:rPr>
    </w:lvl>
    <w:lvl w:ilvl="5">
      <w:start w:val="1"/>
      <w:numFmt w:val="lowerRoman"/>
      <w:lvlText w:val="%6."/>
      <w:lvlJc w:val="left"/>
      <w:pPr>
        <w:ind w:left="4320" w:hanging="360"/>
      </w:pPr>
      <w:rPr>
        <w:rFonts w:ascii="Arial" w:hAnsi="Arial" w:hint="default"/>
        <w:color w:val="404040" w:themeColor="text1"/>
        <w:sz w:val="22"/>
      </w:rPr>
    </w:lvl>
    <w:lvl w:ilvl="6">
      <w:start w:val="1"/>
      <w:numFmt w:val="decimal"/>
      <w:lvlText w:val="%7."/>
      <w:lvlJc w:val="left"/>
      <w:pPr>
        <w:ind w:left="5040" w:hanging="360"/>
      </w:pPr>
      <w:rPr>
        <w:rFonts w:ascii="Arial" w:hAnsi="Arial" w:hint="default"/>
        <w:color w:val="404040" w:themeColor="text1"/>
        <w:sz w:val="22"/>
      </w:rPr>
    </w:lvl>
    <w:lvl w:ilvl="7">
      <w:start w:val="1"/>
      <w:numFmt w:val="lowerLetter"/>
      <w:lvlText w:val="%8."/>
      <w:lvlJc w:val="left"/>
      <w:pPr>
        <w:ind w:left="5760" w:hanging="360"/>
      </w:pPr>
      <w:rPr>
        <w:rFonts w:ascii="Arial" w:hAnsi="Arial" w:hint="default"/>
        <w:color w:val="404040" w:themeColor="text1"/>
        <w:sz w:val="22"/>
      </w:rPr>
    </w:lvl>
    <w:lvl w:ilvl="8">
      <w:start w:val="1"/>
      <w:numFmt w:val="lowerRoman"/>
      <w:lvlText w:val="%9."/>
      <w:lvlJc w:val="left"/>
      <w:pPr>
        <w:ind w:left="6480" w:hanging="360"/>
      </w:pPr>
      <w:rPr>
        <w:rFonts w:ascii="Arial" w:hAnsi="Arial" w:hint="default"/>
        <w:color w:val="404040" w:themeColor="text1"/>
        <w:sz w:val="22"/>
      </w:rPr>
    </w:lvl>
  </w:abstractNum>
  <w:abstractNum w:abstractNumId="7" w15:restartNumberingAfterBreak="0">
    <w:nsid w:val="446401E3"/>
    <w:multiLevelType w:val="hybridMultilevel"/>
    <w:tmpl w:val="1F009BC6"/>
    <w:lvl w:ilvl="0" w:tplc="04090001">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
      <w:lvlJc w:val="left"/>
      <w:pPr>
        <w:ind w:left="1440" w:hanging="360"/>
      </w:pPr>
      <w:rPr>
        <w:rFonts w:ascii="Arial" w:hAnsi="Arial" w:hint="default"/>
        <w:b w:val="0"/>
        <w:i w:val="0"/>
        <w:color w:val="29B2E3"/>
        <w:sz w:val="24"/>
      </w:rPr>
    </w:lvl>
    <w:lvl w:ilvl="2" w:tplc="04090005">
      <w:start w:val="1"/>
      <w:numFmt w:val="bullet"/>
      <w:lvlText w:val="•"/>
      <w:lvlJc w:val="left"/>
      <w:pPr>
        <w:ind w:left="2160" w:hanging="360"/>
      </w:pPr>
      <w:rPr>
        <w:rFonts w:ascii="Arial" w:hAnsi="Arial" w:hint="default"/>
        <w:b w:val="0"/>
        <w:i w:val="0"/>
        <w:color w:val="A5A5A5"/>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E867E3"/>
    <w:multiLevelType w:val="hybridMultilevel"/>
    <w:tmpl w:val="3A86B0F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D64A25"/>
    <w:multiLevelType w:val="hybridMultilevel"/>
    <w:tmpl w:val="56FEB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6F0C80"/>
    <w:multiLevelType w:val="multilevel"/>
    <w:tmpl w:val="46EEA194"/>
    <w:lvl w:ilvl="0">
      <w:start w:val="1"/>
      <w:numFmt w:val="bullet"/>
      <w:pStyle w:val="ListBullet"/>
      <w:lvlText w:val=""/>
      <w:lvlJc w:val="left"/>
      <w:pPr>
        <w:ind w:left="720" w:hanging="360"/>
      </w:pPr>
      <w:rPr>
        <w:rFonts w:ascii="Symbol" w:hAnsi="Symbol" w:hint="default"/>
        <w:color w:val="1C3F94" w:themeColor="text2"/>
        <w:sz w:val="22"/>
      </w:rPr>
    </w:lvl>
    <w:lvl w:ilvl="1">
      <w:start w:val="1"/>
      <w:numFmt w:val="bullet"/>
      <w:lvlText w:val=""/>
      <w:lvlJc w:val="left"/>
      <w:pPr>
        <w:ind w:left="1440" w:hanging="360"/>
      </w:pPr>
      <w:rPr>
        <w:rFonts w:ascii="Symbol" w:hAnsi="Symbol" w:hint="default"/>
        <w:color w:val="29B2E3" w:themeColor="accent2"/>
        <w:sz w:val="20"/>
      </w:rPr>
    </w:lvl>
    <w:lvl w:ilvl="2">
      <w:start w:val="1"/>
      <w:numFmt w:val="bullet"/>
      <w:lvlText w:val=""/>
      <w:lvlJc w:val="left"/>
      <w:pPr>
        <w:ind w:left="2160" w:hanging="360"/>
      </w:pPr>
      <w:rPr>
        <w:rFonts w:ascii="Symbol" w:hAnsi="Symbol" w:hint="default"/>
        <w:color w:val="A5A5A5" w:themeColor="accent5"/>
        <w:sz w:val="18"/>
      </w:rPr>
    </w:lvl>
    <w:lvl w:ilvl="3">
      <w:start w:val="1"/>
      <w:numFmt w:val="bullet"/>
      <w:lvlText w:val=""/>
      <w:lvlJc w:val="left"/>
      <w:pPr>
        <w:ind w:left="2880" w:hanging="360"/>
      </w:pPr>
      <w:rPr>
        <w:rFonts w:ascii="Symbol" w:hAnsi="Symbol" w:hint="default"/>
        <w:color w:val="1C3F94" w:themeColor="text2"/>
        <w:sz w:val="18"/>
      </w:rPr>
    </w:lvl>
    <w:lvl w:ilvl="4">
      <w:start w:val="1"/>
      <w:numFmt w:val="bullet"/>
      <w:lvlText w:val=""/>
      <w:lvlJc w:val="left"/>
      <w:pPr>
        <w:ind w:left="3600" w:hanging="360"/>
      </w:pPr>
      <w:rPr>
        <w:rFonts w:ascii="Symbol" w:hAnsi="Symbol" w:hint="default"/>
        <w:color w:val="29B2E3" w:themeColor="accent2"/>
        <w:sz w:val="18"/>
      </w:rPr>
    </w:lvl>
    <w:lvl w:ilvl="5">
      <w:start w:val="1"/>
      <w:numFmt w:val="bullet"/>
      <w:lvlText w:val=""/>
      <w:lvlJc w:val="left"/>
      <w:pPr>
        <w:ind w:left="4320" w:hanging="360"/>
      </w:pPr>
      <w:rPr>
        <w:rFonts w:ascii="Symbol" w:hAnsi="Symbol" w:hint="default"/>
        <w:color w:val="A5A5A5" w:themeColor="accent5"/>
        <w:sz w:val="18"/>
      </w:rPr>
    </w:lvl>
    <w:lvl w:ilvl="6">
      <w:start w:val="1"/>
      <w:numFmt w:val="bullet"/>
      <w:lvlText w:val=""/>
      <w:lvlJc w:val="left"/>
      <w:pPr>
        <w:ind w:left="5040" w:hanging="360"/>
      </w:pPr>
      <w:rPr>
        <w:rFonts w:ascii="Symbol" w:hAnsi="Symbol" w:hint="default"/>
        <w:color w:val="1C3F94" w:themeColor="text2"/>
        <w:sz w:val="16"/>
      </w:rPr>
    </w:lvl>
    <w:lvl w:ilvl="7">
      <w:start w:val="1"/>
      <w:numFmt w:val="bullet"/>
      <w:lvlText w:val=""/>
      <w:lvlJc w:val="left"/>
      <w:pPr>
        <w:ind w:left="5760" w:hanging="360"/>
      </w:pPr>
      <w:rPr>
        <w:rFonts w:ascii="Symbol" w:hAnsi="Symbol" w:hint="default"/>
        <w:color w:val="29B2E3" w:themeColor="accent2"/>
        <w:sz w:val="16"/>
      </w:rPr>
    </w:lvl>
    <w:lvl w:ilvl="8">
      <w:start w:val="1"/>
      <w:numFmt w:val="bullet"/>
      <w:lvlText w:val=""/>
      <w:lvlJc w:val="left"/>
      <w:pPr>
        <w:ind w:left="6480" w:hanging="360"/>
      </w:pPr>
      <w:rPr>
        <w:rFonts w:ascii="Symbol" w:hAnsi="Symbol" w:hint="default"/>
        <w:color w:val="A5A5A5" w:themeColor="accent5"/>
        <w:sz w:val="16"/>
      </w:rPr>
    </w:lvl>
  </w:abstractNum>
  <w:abstractNum w:abstractNumId="11" w15:restartNumberingAfterBreak="0">
    <w:nsid w:val="6BCA6985"/>
    <w:multiLevelType w:val="hybridMultilevel"/>
    <w:tmpl w:val="C35E6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B52D24"/>
    <w:multiLevelType w:val="multilevel"/>
    <w:tmpl w:val="9B64D8B6"/>
    <w:lvl w:ilvl="0">
      <w:start w:val="1"/>
      <w:numFmt w:val="lowerLetter"/>
      <w:lvlText w:val="%1."/>
      <w:lvlJc w:val="left"/>
      <w:pPr>
        <w:ind w:left="72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ascii="Arial" w:hAnsi="Arial" w:hint="default"/>
        <w:color w:val="404040" w:themeColor="text1"/>
        <w:sz w:val="22"/>
      </w:rPr>
    </w:lvl>
    <w:lvl w:ilvl="2">
      <w:start w:val="1"/>
      <w:numFmt w:val="lowerRoman"/>
      <w:lvlText w:val="%3."/>
      <w:lvlJc w:val="left"/>
      <w:pPr>
        <w:ind w:left="2160" w:hanging="360"/>
      </w:pPr>
      <w:rPr>
        <w:rFonts w:ascii="Arial" w:hAnsi="Arial" w:hint="default"/>
        <w:color w:val="404040" w:themeColor="text1"/>
        <w:sz w:val="22"/>
      </w:rPr>
    </w:lvl>
    <w:lvl w:ilvl="3">
      <w:start w:val="1"/>
      <w:numFmt w:val="decimal"/>
      <w:lvlText w:val="%4."/>
      <w:lvlJc w:val="left"/>
      <w:pPr>
        <w:ind w:left="2880" w:hanging="360"/>
      </w:pPr>
      <w:rPr>
        <w:rFonts w:ascii="Arial" w:hAnsi="Arial" w:hint="default"/>
        <w:color w:val="404040" w:themeColor="text1"/>
        <w:sz w:val="22"/>
      </w:rPr>
    </w:lvl>
    <w:lvl w:ilvl="4">
      <w:start w:val="1"/>
      <w:numFmt w:val="lowerLetter"/>
      <w:lvlText w:val="%5."/>
      <w:lvlJc w:val="left"/>
      <w:pPr>
        <w:ind w:left="3600" w:hanging="360"/>
      </w:pPr>
      <w:rPr>
        <w:rFonts w:ascii="Arial" w:hAnsi="Arial" w:hint="default"/>
        <w:color w:val="404040" w:themeColor="text1"/>
        <w:sz w:val="22"/>
      </w:rPr>
    </w:lvl>
    <w:lvl w:ilvl="5">
      <w:start w:val="1"/>
      <w:numFmt w:val="lowerRoman"/>
      <w:lvlText w:val="%6."/>
      <w:lvlJc w:val="left"/>
      <w:pPr>
        <w:ind w:left="4320" w:hanging="360"/>
      </w:pPr>
      <w:rPr>
        <w:rFonts w:ascii="Arial" w:hAnsi="Arial" w:hint="default"/>
        <w:color w:val="404040" w:themeColor="text1"/>
        <w:sz w:val="22"/>
      </w:rPr>
    </w:lvl>
    <w:lvl w:ilvl="6">
      <w:start w:val="1"/>
      <w:numFmt w:val="decimal"/>
      <w:lvlText w:val="%7."/>
      <w:lvlJc w:val="left"/>
      <w:pPr>
        <w:ind w:left="5040" w:hanging="360"/>
      </w:pPr>
      <w:rPr>
        <w:rFonts w:ascii="Arial" w:hAnsi="Arial" w:hint="default"/>
        <w:color w:val="404040" w:themeColor="text1"/>
        <w:sz w:val="22"/>
      </w:rPr>
    </w:lvl>
    <w:lvl w:ilvl="7">
      <w:start w:val="1"/>
      <w:numFmt w:val="lowerLetter"/>
      <w:lvlText w:val="%8."/>
      <w:lvlJc w:val="left"/>
      <w:pPr>
        <w:ind w:left="5760" w:hanging="360"/>
      </w:pPr>
      <w:rPr>
        <w:rFonts w:ascii="Arial" w:hAnsi="Arial" w:hint="default"/>
        <w:color w:val="404040" w:themeColor="text1"/>
        <w:sz w:val="22"/>
      </w:rPr>
    </w:lvl>
    <w:lvl w:ilvl="8">
      <w:start w:val="1"/>
      <w:numFmt w:val="lowerRoman"/>
      <w:lvlText w:val="%9."/>
      <w:lvlJc w:val="left"/>
      <w:pPr>
        <w:ind w:left="6480" w:hanging="360"/>
      </w:pPr>
      <w:rPr>
        <w:rFonts w:ascii="Arial" w:hAnsi="Arial" w:hint="default"/>
        <w:color w:val="404040" w:themeColor="text1"/>
        <w:sz w:val="22"/>
      </w:rPr>
    </w:lvl>
  </w:abstractNum>
  <w:num w:numId="1">
    <w:abstractNumId w:val="12"/>
  </w:num>
  <w:num w:numId="2">
    <w:abstractNumId w:val="5"/>
  </w:num>
  <w:num w:numId="3">
    <w:abstractNumId w:val="1"/>
  </w:num>
  <w:num w:numId="4">
    <w:abstractNumId w:val="0"/>
  </w:num>
  <w:num w:numId="5">
    <w:abstractNumId w:val="7"/>
  </w:num>
  <w:num w:numId="6">
    <w:abstractNumId w:val="12"/>
  </w:num>
  <w:num w:numId="7">
    <w:abstractNumId w:val="6"/>
  </w:num>
  <w:num w:numId="8">
    <w:abstractNumId w:val="10"/>
  </w:num>
  <w:num w:numId="9">
    <w:abstractNumId w:val="11"/>
  </w:num>
  <w:num w:numId="10">
    <w:abstractNumId w:val="8"/>
  </w:num>
  <w:num w:numId="11">
    <w:abstractNumId w:val="9"/>
  </w:num>
  <w:num w:numId="12">
    <w:abstractNumId w:val="4"/>
  </w:num>
  <w:num w:numId="13">
    <w:abstractNumId w:val="3"/>
  </w:num>
  <w:num w:numId="1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styleLockTheme/>
  <w:styleLockQFSet/>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508"/>
    <w:rsid w:val="0000015F"/>
    <w:rsid w:val="00002965"/>
    <w:rsid w:val="00003B49"/>
    <w:rsid w:val="0001050E"/>
    <w:rsid w:val="000159FB"/>
    <w:rsid w:val="00016609"/>
    <w:rsid w:val="00016D1C"/>
    <w:rsid w:val="00022A89"/>
    <w:rsid w:val="00033580"/>
    <w:rsid w:val="00036F94"/>
    <w:rsid w:val="00040008"/>
    <w:rsid w:val="00047CCC"/>
    <w:rsid w:val="00052F35"/>
    <w:rsid w:val="00061E00"/>
    <w:rsid w:val="000639CB"/>
    <w:rsid w:val="000667FD"/>
    <w:rsid w:val="000726EB"/>
    <w:rsid w:val="00074335"/>
    <w:rsid w:val="00075930"/>
    <w:rsid w:val="00077966"/>
    <w:rsid w:val="00081B35"/>
    <w:rsid w:val="0008703D"/>
    <w:rsid w:val="00087BC7"/>
    <w:rsid w:val="000A4579"/>
    <w:rsid w:val="000B275A"/>
    <w:rsid w:val="000B5A06"/>
    <w:rsid w:val="000C0ED5"/>
    <w:rsid w:val="000C1F39"/>
    <w:rsid w:val="000C226E"/>
    <w:rsid w:val="000C2F2B"/>
    <w:rsid w:val="000C3A8B"/>
    <w:rsid w:val="000C6687"/>
    <w:rsid w:val="000D28B3"/>
    <w:rsid w:val="000D5BA7"/>
    <w:rsid w:val="000E0E97"/>
    <w:rsid w:val="000E1E90"/>
    <w:rsid w:val="000E2FE3"/>
    <w:rsid w:val="000E6082"/>
    <w:rsid w:val="000E786D"/>
    <w:rsid w:val="000F4C6B"/>
    <w:rsid w:val="000F6040"/>
    <w:rsid w:val="000F60A0"/>
    <w:rsid w:val="00103572"/>
    <w:rsid w:val="00110C7A"/>
    <w:rsid w:val="00116A96"/>
    <w:rsid w:val="001245B4"/>
    <w:rsid w:val="00130B0E"/>
    <w:rsid w:val="0013229C"/>
    <w:rsid w:val="00143382"/>
    <w:rsid w:val="0014759E"/>
    <w:rsid w:val="00154DD4"/>
    <w:rsid w:val="001611C4"/>
    <w:rsid w:val="00176FBF"/>
    <w:rsid w:val="00186DCE"/>
    <w:rsid w:val="00191CEA"/>
    <w:rsid w:val="001934D7"/>
    <w:rsid w:val="00196964"/>
    <w:rsid w:val="001A4192"/>
    <w:rsid w:val="001A674C"/>
    <w:rsid w:val="001B2FFD"/>
    <w:rsid w:val="001B34FF"/>
    <w:rsid w:val="001B5735"/>
    <w:rsid w:val="001C02ED"/>
    <w:rsid w:val="001C3224"/>
    <w:rsid w:val="001C49E7"/>
    <w:rsid w:val="001D0AB7"/>
    <w:rsid w:val="001D5E53"/>
    <w:rsid w:val="001D7094"/>
    <w:rsid w:val="001E3E70"/>
    <w:rsid w:val="001E7C2E"/>
    <w:rsid w:val="001E7E2B"/>
    <w:rsid w:val="002030C8"/>
    <w:rsid w:val="002115D4"/>
    <w:rsid w:val="002117D7"/>
    <w:rsid w:val="0021260E"/>
    <w:rsid w:val="002131E7"/>
    <w:rsid w:val="002160DC"/>
    <w:rsid w:val="00216802"/>
    <w:rsid w:val="00217853"/>
    <w:rsid w:val="00222B22"/>
    <w:rsid w:val="0022692A"/>
    <w:rsid w:val="00226F51"/>
    <w:rsid w:val="002274D4"/>
    <w:rsid w:val="0023178F"/>
    <w:rsid w:val="00232DC3"/>
    <w:rsid w:val="00235423"/>
    <w:rsid w:val="00241736"/>
    <w:rsid w:val="0024717A"/>
    <w:rsid w:val="00252D74"/>
    <w:rsid w:val="00254D6C"/>
    <w:rsid w:val="002562D8"/>
    <w:rsid w:val="00260E79"/>
    <w:rsid w:val="002634FA"/>
    <w:rsid w:val="00266782"/>
    <w:rsid w:val="00273F17"/>
    <w:rsid w:val="002807D2"/>
    <w:rsid w:val="002829F1"/>
    <w:rsid w:val="00284DF1"/>
    <w:rsid w:val="002857DC"/>
    <w:rsid w:val="00287D31"/>
    <w:rsid w:val="00296922"/>
    <w:rsid w:val="002A5687"/>
    <w:rsid w:val="002B0FEB"/>
    <w:rsid w:val="002B205B"/>
    <w:rsid w:val="002B4326"/>
    <w:rsid w:val="002D04F3"/>
    <w:rsid w:val="002D0511"/>
    <w:rsid w:val="002D601A"/>
    <w:rsid w:val="002D78B4"/>
    <w:rsid w:val="002F2053"/>
    <w:rsid w:val="002F2066"/>
    <w:rsid w:val="002F2E98"/>
    <w:rsid w:val="00300B1D"/>
    <w:rsid w:val="00301F05"/>
    <w:rsid w:val="00303F13"/>
    <w:rsid w:val="00304210"/>
    <w:rsid w:val="00306A03"/>
    <w:rsid w:val="0031733B"/>
    <w:rsid w:val="00321008"/>
    <w:rsid w:val="00334C8C"/>
    <w:rsid w:val="0033669E"/>
    <w:rsid w:val="0033685C"/>
    <w:rsid w:val="003370E2"/>
    <w:rsid w:val="0033716D"/>
    <w:rsid w:val="0034452B"/>
    <w:rsid w:val="003449BB"/>
    <w:rsid w:val="00347792"/>
    <w:rsid w:val="00353074"/>
    <w:rsid w:val="00355683"/>
    <w:rsid w:val="00356D11"/>
    <w:rsid w:val="003642FC"/>
    <w:rsid w:val="00367AE8"/>
    <w:rsid w:val="00371C1A"/>
    <w:rsid w:val="003742D6"/>
    <w:rsid w:val="00384870"/>
    <w:rsid w:val="0038516D"/>
    <w:rsid w:val="00394C11"/>
    <w:rsid w:val="0039740B"/>
    <w:rsid w:val="003A0C95"/>
    <w:rsid w:val="003C13DC"/>
    <w:rsid w:val="003C311A"/>
    <w:rsid w:val="003C4694"/>
    <w:rsid w:val="003D14CD"/>
    <w:rsid w:val="003D2461"/>
    <w:rsid w:val="003D3733"/>
    <w:rsid w:val="003E7A24"/>
    <w:rsid w:val="003F258F"/>
    <w:rsid w:val="003F5413"/>
    <w:rsid w:val="00400189"/>
    <w:rsid w:val="0040499A"/>
    <w:rsid w:val="004051D7"/>
    <w:rsid w:val="004074F3"/>
    <w:rsid w:val="00410941"/>
    <w:rsid w:val="00410E71"/>
    <w:rsid w:val="00411425"/>
    <w:rsid w:val="0042202A"/>
    <w:rsid w:val="00432929"/>
    <w:rsid w:val="00441EEB"/>
    <w:rsid w:val="00442D2C"/>
    <w:rsid w:val="00461888"/>
    <w:rsid w:val="00464F7D"/>
    <w:rsid w:val="00466C1D"/>
    <w:rsid w:val="00471B2D"/>
    <w:rsid w:val="00473911"/>
    <w:rsid w:val="00482345"/>
    <w:rsid w:val="00487AC9"/>
    <w:rsid w:val="0049683A"/>
    <w:rsid w:val="004A095E"/>
    <w:rsid w:val="004A17A8"/>
    <w:rsid w:val="004A4CB6"/>
    <w:rsid w:val="004A5410"/>
    <w:rsid w:val="004B179C"/>
    <w:rsid w:val="004B4371"/>
    <w:rsid w:val="004B667E"/>
    <w:rsid w:val="004B7EFC"/>
    <w:rsid w:val="004C45FF"/>
    <w:rsid w:val="004C75F8"/>
    <w:rsid w:val="004D06A4"/>
    <w:rsid w:val="004D47D1"/>
    <w:rsid w:val="004E0C63"/>
    <w:rsid w:val="004E3AA4"/>
    <w:rsid w:val="004F1811"/>
    <w:rsid w:val="004F1B31"/>
    <w:rsid w:val="004F21A0"/>
    <w:rsid w:val="00500FED"/>
    <w:rsid w:val="005024D2"/>
    <w:rsid w:val="00502664"/>
    <w:rsid w:val="005030DB"/>
    <w:rsid w:val="00503330"/>
    <w:rsid w:val="00507380"/>
    <w:rsid w:val="00513EAC"/>
    <w:rsid w:val="00523BF3"/>
    <w:rsid w:val="00534BB6"/>
    <w:rsid w:val="00540808"/>
    <w:rsid w:val="005411DE"/>
    <w:rsid w:val="00555C1E"/>
    <w:rsid w:val="00557E1E"/>
    <w:rsid w:val="00561AB4"/>
    <w:rsid w:val="00564678"/>
    <w:rsid w:val="00565BFE"/>
    <w:rsid w:val="005729E4"/>
    <w:rsid w:val="00573EA9"/>
    <w:rsid w:val="005961E7"/>
    <w:rsid w:val="00596DEC"/>
    <w:rsid w:val="005A0EF6"/>
    <w:rsid w:val="005A1962"/>
    <w:rsid w:val="005B0931"/>
    <w:rsid w:val="005C48C1"/>
    <w:rsid w:val="005D7079"/>
    <w:rsid w:val="005E2E81"/>
    <w:rsid w:val="005E4960"/>
    <w:rsid w:val="005E786B"/>
    <w:rsid w:val="006001B6"/>
    <w:rsid w:val="00604240"/>
    <w:rsid w:val="0060559A"/>
    <w:rsid w:val="00605D29"/>
    <w:rsid w:val="00612DED"/>
    <w:rsid w:val="00624CC6"/>
    <w:rsid w:val="00625670"/>
    <w:rsid w:val="00635FE5"/>
    <w:rsid w:val="006409AE"/>
    <w:rsid w:val="00641293"/>
    <w:rsid w:val="00646A9E"/>
    <w:rsid w:val="00647269"/>
    <w:rsid w:val="00651F24"/>
    <w:rsid w:val="00652578"/>
    <w:rsid w:val="0065262F"/>
    <w:rsid w:val="00654969"/>
    <w:rsid w:val="006724AA"/>
    <w:rsid w:val="00674211"/>
    <w:rsid w:val="00674804"/>
    <w:rsid w:val="00680AEC"/>
    <w:rsid w:val="006858B2"/>
    <w:rsid w:val="00686ADA"/>
    <w:rsid w:val="0069094C"/>
    <w:rsid w:val="006A1A09"/>
    <w:rsid w:val="006A1EB9"/>
    <w:rsid w:val="006B10A8"/>
    <w:rsid w:val="006B3B10"/>
    <w:rsid w:val="006B605C"/>
    <w:rsid w:val="006B6D9B"/>
    <w:rsid w:val="006C0089"/>
    <w:rsid w:val="006C3AB2"/>
    <w:rsid w:val="006C406D"/>
    <w:rsid w:val="006E209B"/>
    <w:rsid w:val="006E2A6C"/>
    <w:rsid w:val="006E4304"/>
    <w:rsid w:val="006E45CC"/>
    <w:rsid w:val="006E48AD"/>
    <w:rsid w:val="006E666D"/>
    <w:rsid w:val="006F79D1"/>
    <w:rsid w:val="006F7A36"/>
    <w:rsid w:val="007008FF"/>
    <w:rsid w:val="00705CB5"/>
    <w:rsid w:val="007078CC"/>
    <w:rsid w:val="00714DED"/>
    <w:rsid w:val="00725930"/>
    <w:rsid w:val="0073089D"/>
    <w:rsid w:val="00730EAE"/>
    <w:rsid w:val="007463BF"/>
    <w:rsid w:val="007475DE"/>
    <w:rsid w:val="007559DB"/>
    <w:rsid w:val="00775E60"/>
    <w:rsid w:val="00791A43"/>
    <w:rsid w:val="007A5483"/>
    <w:rsid w:val="007B1D27"/>
    <w:rsid w:val="007C5552"/>
    <w:rsid w:val="007C57F7"/>
    <w:rsid w:val="007C705B"/>
    <w:rsid w:val="007D0FBB"/>
    <w:rsid w:val="007D4972"/>
    <w:rsid w:val="007D51F7"/>
    <w:rsid w:val="007D60E4"/>
    <w:rsid w:val="007D6C98"/>
    <w:rsid w:val="007E324A"/>
    <w:rsid w:val="007F04A1"/>
    <w:rsid w:val="007F2D79"/>
    <w:rsid w:val="007F7D7E"/>
    <w:rsid w:val="00800340"/>
    <w:rsid w:val="00812C4B"/>
    <w:rsid w:val="0082108E"/>
    <w:rsid w:val="008319D2"/>
    <w:rsid w:val="008322E7"/>
    <w:rsid w:val="008341CF"/>
    <w:rsid w:val="00836F17"/>
    <w:rsid w:val="00842820"/>
    <w:rsid w:val="00844461"/>
    <w:rsid w:val="008508FC"/>
    <w:rsid w:val="0085519F"/>
    <w:rsid w:val="00867332"/>
    <w:rsid w:val="008748CD"/>
    <w:rsid w:val="00876556"/>
    <w:rsid w:val="00887BC5"/>
    <w:rsid w:val="00897CEB"/>
    <w:rsid w:val="008A0DC8"/>
    <w:rsid w:val="008A1FE1"/>
    <w:rsid w:val="008D39A3"/>
    <w:rsid w:val="008D3B51"/>
    <w:rsid w:val="008D4A5A"/>
    <w:rsid w:val="008E115F"/>
    <w:rsid w:val="008E50E2"/>
    <w:rsid w:val="008F1FEB"/>
    <w:rsid w:val="008F6489"/>
    <w:rsid w:val="0090009B"/>
    <w:rsid w:val="00906A81"/>
    <w:rsid w:val="00915B00"/>
    <w:rsid w:val="00915E8F"/>
    <w:rsid w:val="009274D8"/>
    <w:rsid w:val="009334E1"/>
    <w:rsid w:val="00944C05"/>
    <w:rsid w:val="00950023"/>
    <w:rsid w:val="00951BDB"/>
    <w:rsid w:val="00951ED7"/>
    <w:rsid w:val="00963357"/>
    <w:rsid w:val="009676F2"/>
    <w:rsid w:val="00973924"/>
    <w:rsid w:val="00986050"/>
    <w:rsid w:val="009875A4"/>
    <w:rsid w:val="0099069D"/>
    <w:rsid w:val="00994639"/>
    <w:rsid w:val="00996AEC"/>
    <w:rsid w:val="009A3D90"/>
    <w:rsid w:val="009B0770"/>
    <w:rsid w:val="009D0FBA"/>
    <w:rsid w:val="009E00ED"/>
    <w:rsid w:val="009E129B"/>
    <w:rsid w:val="009E41D4"/>
    <w:rsid w:val="009F60DD"/>
    <w:rsid w:val="009F6257"/>
    <w:rsid w:val="00A27F43"/>
    <w:rsid w:val="00A3237A"/>
    <w:rsid w:val="00A326F2"/>
    <w:rsid w:val="00A37A85"/>
    <w:rsid w:val="00A451E4"/>
    <w:rsid w:val="00A5143C"/>
    <w:rsid w:val="00A554D1"/>
    <w:rsid w:val="00A565FE"/>
    <w:rsid w:val="00A626B8"/>
    <w:rsid w:val="00A65968"/>
    <w:rsid w:val="00A65CAE"/>
    <w:rsid w:val="00A710B0"/>
    <w:rsid w:val="00A714AC"/>
    <w:rsid w:val="00A7393D"/>
    <w:rsid w:val="00A77316"/>
    <w:rsid w:val="00A84DCE"/>
    <w:rsid w:val="00A86DB9"/>
    <w:rsid w:val="00A9161C"/>
    <w:rsid w:val="00A92058"/>
    <w:rsid w:val="00A93848"/>
    <w:rsid w:val="00A97AE4"/>
    <w:rsid w:val="00AA2345"/>
    <w:rsid w:val="00AA2E1B"/>
    <w:rsid w:val="00AB0527"/>
    <w:rsid w:val="00AB2595"/>
    <w:rsid w:val="00AC628A"/>
    <w:rsid w:val="00AD30DC"/>
    <w:rsid w:val="00AF12AD"/>
    <w:rsid w:val="00AF29F8"/>
    <w:rsid w:val="00B05089"/>
    <w:rsid w:val="00B07153"/>
    <w:rsid w:val="00B11D0D"/>
    <w:rsid w:val="00B14C20"/>
    <w:rsid w:val="00B16015"/>
    <w:rsid w:val="00B217D1"/>
    <w:rsid w:val="00B26BA9"/>
    <w:rsid w:val="00B31544"/>
    <w:rsid w:val="00B32C0F"/>
    <w:rsid w:val="00B37882"/>
    <w:rsid w:val="00B43BDB"/>
    <w:rsid w:val="00B52BA3"/>
    <w:rsid w:val="00B532E4"/>
    <w:rsid w:val="00B569D7"/>
    <w:rsid w:val="00B57D8F"/>
    <w:rsid w:val="00B64B67"/>
    <w:rsid w:val="00B675CA"/>
    <w:rsid w:val="00B81B73"/>
    <w:rsid w:val="00B96AAB"/>
    <w:rsid w:val="00B97A5A"/>
    <w:rsid w:val="00BA213C"/>
    <w:rsid w:val="00BA2F51"/>
    <w:rsid w:val="00BA3292"/>
    <w:rsid w:val="00BA45FB"/>
    <w:rsid w:val="00BA7429"/>
    <w:rsid w:val="00BB604E"/>
    <w:rsid w:val="00BB7BF6"/>
    <w:rsid w:val="00BC0EAE"/>
    <w:rsid w:val="00BC54F4"/>
    <w:rsid w:val="00BD5F9F"/>
    <w:rsid w:val="00BD6DA1"/>
    <w:rsid w:val="00BE2A4E"/>
    <w:rsid w:val="00BE6102"/>
    <w:rsid w:val="00BE6512"/>
    <w:rsid w:val="00BF6FA3"/>
    <w:rsid w:val="00BF75C1"/>
    <w:rsid w:val="00C161ED"/>
    <w:rsid w:val="00C30271"/>
    <w:rsid w:val="00C40909"/>
    <w:rsid w:val="00C41779"/>
    <w:rsid w:val="00C41C13"/>
    <w:rsid w:val="00C43124"/>
    <w:rsid w:val="00C44E80"/>
    <w:rsid w:val="00C46C91"/>
    <w:rsid w:val="00C526A2"/>
    <w:rsid w:val="00C527BE"/>
    <w:rsid w:val="00C53798"/>
    <w:rsid w:val="00C53B2A"/>
    <w:rsid w:val="00C555F6"/>
    <w:rsid w:val="00C64E29"/>
    <w:rsid w:val="00C66616"/>
    <w:rsid w:val="00C75BCC"/>
    <w:rsid w:val="00C83DC2"/>
    <w:rsid w:val="00C93EE0"/>
    <w:rsid w:val="00C943F3"/>
    <w:rsid w:val="00CA31D0"/>
    <w:rsid w:val="00CB0691"/>
    <w:rsid w:val="00CD3392"/>
    <w:rsid w:val="00CD5D9E"/>
    <w:rsid w:val="00CE69A0"/>
    <w:rsid w:val="00D04516"/>
    <w:rsid w:val="00D10497"/>
    <w:rsid w:val="00D16097"/>
    <w:rsid w:val="00D17015"/>
    <w:rsid w:val="00D2497C"/>
    <w:rsid w:val="00D334EF"/>
    <w:rsid w:val="00D36C5E"/>
    <w:rsid w:val="00D37391"/>
    <w:rsid w:val="00D403B2"/>
    <w:rsid w:val="00D42F40"/>
    <w:rsid w:val="00D43044"/>
    <w:rsid w:val="00D44698"/>
    <w:rsid w:val="00D52541"/>
    <w:rsid w:val="00D52C2A"/>
    <w:rsid w:val="00D53C6A"/>
    <w:rsid w:val="00D67AF0"/>
    <w:rsid w:val="00D71296"/>
    <w:rsid w:val="00D7262D"/>
    <w:rsid w:val="00D727AF"/>
    <w:rsid w:val="00D8292A"/>
    <w:rsid w:val="00D83242"/>
    <w:rsid w:val="00D8363F"/>
    <w:rsid w:val="00D91EC6"/>
    <w:rsid w:val="00D923EE"/>
    <w:rsid w:val="00D95E6B"/>
    <w:rsid w:val="00DA1C75"/>
    <w:rsid w:val="00DA21C3"/>
    <w:rsid w:val="00DB1417"/>
    <w:rsid w:val="00DB3CA7"/>
    <w:rsid w:val="00DB5EC8"/>
    <w:rsid w:val="00DC4150"/>
    <w:rsid w:val="00DC4E83"/>
    <w:rsid w:val="00DD09DB"/>
    <w:rsid w:val="00DD72E2"/>
    <w:rsid w:val="00DF2726"/>
    <w:rsid w:val="00E00EED"/>
    <w:rsid w:val="00E03E46"/>
    <w:rsid w:val="00E130EA"/>
    <w:rsid w:val="00E15390"/>
    <w:rsid w:val="00E25131"/>
    <w:rsid w:val="00E26C35"/>
    <w:rsid w:val="00E303DB"/>
    <w:rsid w:val="00E33561"/>
    <w:rsid w:val="00E33940"/>
    <w:rsid w:val="00E35156"/>
    <w:rsid w:val="00E418AE"/>
    <w:rsid w:val="00E4438A"/>
    <w:rsid w:val="00E538E2"/>
    <w:rsid w:val="00E54B8C"/>
    <w:rsid w:val="00E61FA6"/>
    <w:rsid w:val="00E62621"/>
    <w:rsid w:val="00E64728"/>
    <w:rsid w:val="00E66D5A"/>
    <w:rsid w:val="00E7734B"/>
    <w:rsid w:val="00E77DD4"/>
    <w:rsid w:val="00E800A0"/>
    <w:rsid w:val="00E83C6F"/>
    <w:rsid w:val="00E84493"/>
    <w:rsid w:val="00E9708C"/>
    <w:rsid w:val="00E9780F"/>
    <w:rsid w:val="00EB6C01"/>
    <w:rsid w:val="00EB7EB6"/>
    <w:rsid w:val="00ED080C"/>
    <w:rsid w:val="00ED1233"/>
    <w:rsid w:val="00ED297D"/>
    <w:rsid w:val="00ED2DBD"/>
    <w:rsid w:val="00ED3286"/>
    <w:rsid w:val="00ED5EB6"/>
    <w:rsid w:val="00EE0027"/>
    <w:rsid w:val="00EE20BA"/>
    <w:rsid w:val="00EF28FD"/>
    <w:rsid w:val="00F03641"/>
    <w:rsid w:val="00F06CD6"/>
    <w:rsid w:val="00F242D1"/>
    <w:rsid w:val="00F24762"/>
    <w:rsid w:val="00F25D59"/>
    <w:rsid w:val="00F263EC"/>
    <w:rsid w:val="00F31566"/>
    <w:rsid w:val="00F34188"/>
    <w:rsid w:val="00F44C74"/>
    <w:rsid w:val="00F454ED"/>
    <w:rsid w:val="00F55283"/>
    <w:rsid w:val="00F60D1C"/>
    <w:rsid w:val="00F6103C"/>
    <w:rsid w:val="00F61508"/>
    <w:rsid w:val="00F70372"/>
    <w:rsid w:val="00F808AC"/>
    <w:rsid w:val="00F815B3"/>
    <w:rsid w:val="00F839EC"/>
    <w:rsid w:val="00F8507B"/>
    <w:rsid w:val="00F8599D"/>
    <w:rsid w:val="00F9311C"/>
    <w:rsid w:val="00F94107"/>
    <w:rsid w:val="00F9502B"/>
    <w:rsid w:val="00FA1BF8"/>
    <w:rsid w:val="00FA73AD"/>
    <w:rsid w:val="00FB228B"/>
    <w:rsid w:val="00FC478B"/>
    <w:rsid w:val="00FC50D5"/>
    <w:rsid w:val="00FC57DE"/>
    <w:rsid w:val="00FC5F6C"/>
    <w:rsid w:val="00FD38F2"/>
    <w:rsid w:val="00FD7656"/>
    <w:rsid w:val="00FE259C"/>
    <w:rsid w:val="00FE6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oNotEmbedSmartTags/>
  <w:decimalSymbol w:val="."/>
  <w:listSeparator w:val=","/>
  <w14:docId w14:val="768A6378"/>
  <w15:docId w15:val="{A87CABCE-5F61-4D37-8A1A-F5E58F74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color w:val="404040" w:themeColor="text1"/>
        <w:sz w:val="22"/>
        <w:szCs w:val="22"/>
        <w:lang w:val="en-US" w:eastAsia="en-US" w:bidi="ar-SA"/>
      </w:rPr>
    </w:rPrDefault>
    <w:pPrDefault>
      <w:pPr>
        <w:spacing w:after="240" w:line="276" w:lineRule="auto"/>
      </w:pPr>
    </w:pPrDefault>
  </w:docDefaults>
  <w:latentStyles w:defLockedState="1" w:defUIPriority="99" w:defSemiHidden="0" w:defUnhideWhenUsed="0" w:defQFormat="0" w:count="371">
    <w:lsdException w:name="Normal" w:locked="0" w:uiPriority="0" w:qFormat="1"/>
    <w:lsdException w:name="heading 1" w:locked="0" w:uiPriority="2" w:qFormat="1"/>
    <w:lsdException w:name="heading 2" w:locked="0" w:semiHidden="1" w:uiPriority="3" w:unhideWhenUsed="1" w:qFormat="1"/>
    <w:lsdException w:name="heading 3" w:locked="0" w:semiHidden="1" w:uiPriority="4" w:unhideWhenUsed="1" w:qFormat="1"/>
    <w:lsdException w:name="heading 4" w:locked="0" w:semiHidden="1" w:uiPriority="5" w:unhideWhenUsed="1" w:qFormat="1"/>
    <w:lsdException w:name="heading 5" w:semiHidden="1" w:unhideWhenUsed="1"/>
    <w:lsdException w:name="heading 6" w:semiHidden="1" w:uiPriority="98"/>
    <w:lsdException w:name="heading 7" w:semiHidden="1" w:uiPriority="98" w:unhideWhenUsed="1"/>
    <w:lsdException w:name="heading 8" w:semiHidden="1" w:uiPriority="98"/>
    <w:lsdException w:name="heading 9" w:semiHidden="1" w:uiPriority="98"/>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nhideWhenUsed="1"/>
    <w:lsdException w:name="toc 5" w:semiHidden="1"/>
    <w:lsdException w:name="toc 6" w:semiHidden="1" w:unhideWhenUsed="1"/>
    <w:lsdException w:name="toc 7" w:semiHidden="1" w:unhideWhenUsed="1"/>
    <w:lsdException w:name="toc 8" w:semiHidden="1" w:unhideWhenUsed="1"/>
    <w:lsdException w:name="toc 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0" w:semiHidden="1" w:uiPriority="29" w:unhideWhenUsed="1"/>
    <w:lsdException w:name="index heading" w:semiHidden="1" w:unhideWhenUsed="1"/>
    <w:lsdException w:name="caption" w:locked="0"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iPriority="6" w:unhideWhenUsed="1" w:qFormat="1"/>
    <w:lsdException w:name="List Number" w:locked="0" w:semiHidden="1" w:uiPriority="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lsdException w:name="List Number 4" w:semiHidden="1" w:unhideWhenUsed="1"/>
    <w:lsdException w:name="List Number 5" w:semiHidden="1" w:unhideWhenUsed="1"/>
    <w:lsdException w:name="Title" w:locked="0" w:uiPriority="1"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qFormat="1"/>
    <w:lsdException w:name="FollowedHyperlink" w:locked="0" w:semiHidden="1" w:uiPriority="15" w:unhideWhenUsed="1"/>
    <w:lsdException w:name="Strong" w:locked="0" w:uiPriority="7"/>
    <w:lsdException w:name="Emphasis" w:locked="0" w:uiPriority="7"/>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Quote" w:locked="0" w:uiPriority="10" w:qFormat="1"/>
    <w:lsdException w:name="Intense Quote"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ook Title" w:qFormat="1"/>
    <w:lsdException w:name="Bibliography" w:semiHidden="1"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573EA9"/>
    <w:pPr>
      <w:spacing w:after="120" w:line="240" w:lineRule="auto"/>
    </w:pPr>
  </w:style>
  <w:style w:type="paragraph" w:styleId="Heading1">
    <w:name w:val="heading 1"/>
    <w:next w:val="Normal"/>
    <w:link w:val="Heading1Char"/>
    <w:autoRedefine/>
    <w:uiPriority w:val="2"/>
    <w:qFormat/>
    <w:rsid w:val="00573EA9"/>
    <w:pPr>
      <w:keepNext/>
      <w:keepLines/>
      <w:spacing w:before="240" w:after="120" w:line="240" w:lineRule="auto"/>
      <w:outlineLvl w:val="0"/>
    </w:pPr>
    <w:rPr>
      <w:rFonts w:eastAsiaTheme="majorEastAsia" w:cstheme="majorBidi"/>
      <w:b/>
      <w:bCs/>
      <w:caps/>
      <w:sz w:val="30"/>
      <w:szCs w:val="28"/>
    </w:rPr>
  </w:style>
  <w:style w:type="paragraph" w:styleId="Heading2">
    <w:name w:val="heading 2"/>
    <w:basedOn w:val="Normal"/>
    <w:next w:val="Normal"/>
    <w:link w:val="Heading2Char"/>
    <w:autoRedefine/>
    <w:uiPriority w:val="3"/>
    <w:qFormat/>
    <w:rsid w:val="00573EA9"/>
    <w:pPr>
      <w:keepNext/>
      <w:keepLines/>
      <w:spacing w:before="240"/>
      <w:outlineLvl w:val="1"/>
    </w:pPr>
    <w:rPr>
      <w:rFonts w:eastAsiaTheme="majorEastAsia" w:cstheme="majorBidi"/>
      <w:b/>
      <w:bCs/>
      <w:caps/>
      <w:color w:val="7D7D7D" w:themeColor="accent4"/>
      <w:sz w:val="28"/>
      <w:szCs w:val="26"/>
    </w:rPr>
  </w:style>
  <w:style w:type="paragraph" w:styleId="Heading3">
    <w:name w:val="heading 3"/>
    <w:next w:val="Normal"/>
    <w:link w:val="Heading3Char"/>
    <w:autoRedefine/>
    <w:uiPriority w:val="4"/>
    <w:qFormat/>
    <w:rsid w:val="00573EA9"/>
    <w:pPr>
      <w:keepNext/>
      <w:keepLines/>
      <w:spacing w:before="240" w:after="120" w:line="240" w:lineRule="auto"/>
      <w:outlineLvl w:val="2"/>
    </w:pPr>
    <w:rPr>
      <w:rFonts w:eastAsiaTheme="majorEastAsia" w:cstheme="majorBidi"/>
      <w:b/>
      <w:bCs/>
      <w:caps/>
      <w:color w:val="A5A5A5" w:themeColor="accent5"/>
      <w:sz w:val="24"/>
    </w:rPr>
  </w:style>
  <w:style w:type="paragraph" w:styleId="Heading4">
    <w:name w:val="heading 4"/>
    <w:basedOn w:val="Normal"/>
    <w:next w:val="Normal"/>
    <w:link w:val="Heading4Char"/>
    <w:autoRedefine/>
    <w:uiPriority w:val="5"/>
    <w:qFormat/>
    <w:rsid w:val="00573EA9"/>
    <w:pPr>
      <w:keepNext/>
      <w:keepLines/>
      <w:spacing w:before="240"/>
      <w:outlineLvl w:val="3"/>
    </w:pPr>
    <w:rPr>
      <w:rFonts w:eastAsiaTheme="majorEastAsia" w:cstheme="majorBidi"/>
      <w:b/>
      <w:bCs/>
      <w:iCs/>
      <w:caps/>
      <w:color w:val="29B2E3" w:themeColor="accent2"/>
    </w:rPr>
  </w:style>
  <w:style w:type="paragraph" w:styleId="Heading5">
    <w:name w:val="heading 5"/>
    <w:basedOn w:val="Normal"/>
    <w:next w:val="Normal"/>
    <w:link w:val="Heading5Char"/>
    <w:uiPriority w:val="99"/>
    <w:semiHidden/>
    <w:locked/>
    <w:rsid w:val="00573EA9"/>
    <w:pPr>
      <w:keepNext/>
      <w:keepLines/>
      <w:spacing w:before="200"/>
      <w:outlineLvl w:val="4"/>
    </w:pPr>
    <w:rPr>
      <w:rFonts w:asciiTheme="majorHAnsi" w:eastAsiaTheme="majorEastAsia" w:hAnsiTheme="majorHAnsi" w:cstheme="majorBidi"/>
      <w:color w:val="0E1F49" w:themeColor="accent1" w:themeShade="7F"/>
    </w:rPr>
  </w:style>
  <w:style w:type="paragraph" w:styleId="Heading7">
    <w:name w:val="heading 7"/>
    <w:basedOn w:val="Normal"/>
    <w:next w:val="Normal"/>
    <w:link w:val="Heading7Char"/>
    <w:uiPriority w:val="98"/>
    <w:semiHidden/>
    <w:locked/>
    <w:rsid w:val="00573EA9"/>
    <w:pPr>
      <w:keepNext/>
      <w:keepLines/>
      <w:spacing w:before="200"/>
      <w:outlineLvl w:val="6"/>
    </w:pPr>
    <w:rPr>
      <w:rFonts w:asciiTheme="majorHAnsi" w:eastAsiaTheme="majorEastAsia" w:hAnsiTheme="majorHAnsi" w:cstheme="majorBidi"/>
      <w:i/>
      <w:iCs/>
      <w:color w:val="6F6F6F"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locked/>
    <w:rsid w:val="00573EA9"/>
    <w:pPr>
      <w:tabs>
        <w:tab w:val="center" w:pos="4680"/>
        <w:tab w:val="right" w:pos="9360"/>
      </w:tabs>
    </w:pPr>
    <w:rPr>
      <w:b/>
      <w:color w:val="FFFFFF" w:themeColor="background1"/>
    </w:rPr>
  </w:style>
  <w:style w:type="character" w:customStyle="1" w:styleId="HeaderChar">
    <w:name w:val="Header Char"/>
    <w:basedOn w:val="DefaultParagraphFont"/>
    <w:link w:val="Header"/>
    <w:uiPriority w:val="99"/>
    <w:semiHidden/>
    <w:rsid w:val="00573EA9"/>
    <w:rPr>
      <w:b/>
      <w:color w:val="FFFFFF" w:themeColor="background1"/>
    </w:rPr>
  </w:style>
  <w:style w:type="paragraph" w:styleId="Footer">
    <w:name w:val="footer"/>
    <w:basedOn w:val="Normal"/>
    <w:link w:val="FooterChar"/>
    <w:uiPriority w:val="29"/>
    <w:semiHidden/>
    <w:rsid w:val="00573EA9"/>
    <w:pPr>
      <w:tabs>
        <w:tab w:val="center" w:pos="4680"/>
        <w:tab w:val="right" w:pos="9360"/>
      </w:tabs>
      <w:jc w:val="center"/>
    </w:pPr>
    <w:rPr>
      <w:sz w:val="18"/>
    </w:rPr>
  </w:style>
  <w:style w:type="character" w:customStyle="1" w:styleId="FooterChar">
    <w:name w:val="Footer Char"/>
    <w:basedOn w:val="DefaultParagraphFont"/>
    <w:link w:val="Footer"/>
    <w:uiPriority w:val="29"/>
    <w:semiHidden/>
    <w:rsid w:val="00573EA9"/>
    <w:rPr>
      <w:sz w:val="18"/>
    </w:rPr>
  </w:style>
  <w:style w:type="paragraph" w:styleId="BalloonText">
    <w:name w:val="Balloon Text"/>
    <w:basedOn w:val="Normal"/>
    <w:link w:val="BalloonTextChar"/>
    <w:uiPriority w:val="99"/>
    <w:semiHidden/>
    <w:unhideWhenUsed/>
    <w:locked/>
    <w:rsid w:val="007463BF"/>
    <w:rPr>
      <w:rFonts w:ascii="Tahoma" w:hAnsi="Tahoma" w:cs="Tahoma"/>
      <w:sz w:val="16"/>
      <w:szCs w:val="16"/>
    </w:rPr>
  </w:style>
  <w:style w:type="character" w:customStyle="1" w:styleId="BalloonTextChar">
    <w:name w:val="Balloon Text Char"/>
    <w:basedOn w:val="DefaultParagraphFont"/>
    <w:link w:val="BalloonText"/>
    <w:uiPriority w:val="99"/>
    <w:semiHidden/>
    <w:rsid w:val="007463BF"/>
    <w:rPr>
      <w:rFonts w:ascii="Tahoma" w:hAnsi="Tahoma" w:cs="Tahoma"/>
      <w:sz w:val="16"/>
      <w:szCs w:val="16"/>
    </w:rPr>
  </w:style>
  <w:style w:type="paragraph" w:customStyle="1" w:styleId="CoverPageTitle">
    <w:name w:val="Cover Page Title"/>
    <w:basedOn w:val="Title"/>
    <w:link w:val="CoverPageTitleChar"/>
    <w:uiPriority w:val="19"/>
    <w:unhideWhenUsed/>
    <w:qFormat/>
    <w:rsid w:val="00573EA9"/>
    <w:pPr>
      <w:jc w:val="center"/>
    </w:pPr>
    <w:rPr>
      <w:color w:val="002060"/>
      <w:sz w:val="36"/>
      <w:szCs w:val="36"/>
    </w:rPr>
  </w:style>
  <w:style w:type="paragraph" w:styleId="Title">
    <w:name w:val="Title"/>
    <w:basedOn w:val="Normal"/>
    <w:next w:val="Normal"/>
    <w:link w:val="TitleChar"/>
    <w:autoRedefine/>
    <w:uiPriority w:val="1"/>
    <w:qFormat/>
    <w:rsid w:val="00573EA9"/>
    <w:rPr>
      <w:rFonts w:cs="Arial"/>
      <w:b/>
      <w:caps/>
      <w:color w:val="1C3F94" w:themeColor="text2"/>
      <w:sz w:val="32"/>
      <w:szCs w:val="24"/>
    </w:rPr>
  </w:style>
  <w:style w:type="character" w:customStyle="1" w:styleId="TitleChar">
    <w:name w:val="Title Char"/>
    <w:basedOn w:val="DefaultParagraphFont"/>
    <w:link w:val="Title"/>
    <w:uiPriority w:val="1"/>
    <w:rsid w:val="00573EA9"/>
    <w:rPr>
      <w:rFonts w:cs="Arial"/>
      <w:b/>
      <w:caps/>
      <w:color w:val="1C3F94" w:themeColor="text2"/>
      <w:sz w:val="32"/>
      <w:szCs w:val="24"/>
    </w:rPr>
  </w:style>
  <w:style w:type="character" w:customStyle="1" w:styleId="Heading7Char">
    <w:name w:val="Heading 7 Char"/>
    <w:basedOn w:val="DefaultParagraphFont"/>
    <w:link w:val="Heading7"/>
    <w:uiPriority w:val="98"/>
    <w:semiHidden/>
    <w:rsid w:val="00573EA9"/>
    <w:rPr>
      <w:rFonts w:asciiTheme="majorHAnsi" w:eastAsiaTheme="majorEastAsia" w:hAnsiTheme="majorHAnsi" w:cstheme="majorBidi"/>
      <w:i/>
      <w:iCs/>
      <w:color w:val="6F6F6F" w:themeColor="text1" w:themeTint="BF"/>
    </w:rPr>
  </w:style>
  <w:style w:type="character" w:customStyle="1" w:styleId="Heading1Char">
    <w:name w:val="Heading 1 Char"/>
    <w:basedOn w:val="DefaultParagraphFont"/>
    <w:link w:val="Heading1"/>
    <w:uiPriority w:val="2"/>
    <w:rsid w:val="00573EA9"/>
    <w:rPr>
      <w:rFonts w:eastAsiaTheme="majorEastAsia" w:cstheme="majorBidi"/>
      <w:b/>
      <w:bCs/>
      <w:caps/>
      <w:sz w:val="30"/>
      <w:szCs w:val="28"/>
    </w:rPr>
  </w:style>
  <w:style w:type="character" w:customStyle="1" w:styleId="Heading2Char">
    <w:name w:val="Heading 2 Char"/>
    <w:basedOn w:val="DefaultParagraphFont"/>
    <w:link w:val="Heading2"/>
    <w:uiPriority w:val="3"/>
    <w:rsid w:val="00573EA9"/>
    <w:rPr>
      <w:rFonts w:eastAsiaTheme="majorEastAsia" w:cstheme="majorBidi"/>
      <w:b/>
      <w:bCs/>
      <w:caps/>
      <w:color w:val="7D7D7D" w:themeColor="accent4"/>
      <w:sz w:val="28"/>
      <w:szCs w:val="26"/>
    </w:rPr>
  </w:style>
  <w:style w:type="paragraph" w:customStyle="1" w:styleId="CoverPageSubtitle">
    <w:name w:val="Cover Page Subtitle"/>
    <w:basedOn w:val="Normal"/>
    <w:link w:val="CoverPageSubtitleChar"/>
    <w:uiPriority w:val="20"/>
    <w:unhideWhenUsed/>
    <w:qFormat/>
    <w:rsid w:val="00573EA9"/>
    <w:pPr>
      <w:jc w:val="center"/>
    </w:pPr>
    <w:rPr>
      <w:caps/>
      <w:sz w:val="28"/>
      <w:szCs w:val="28"/>
    </w:rPr>
  </w:style>
  <w:style w:type="paragraph" w:styleId="TableofFigures">
    <w:name w:val="table of figures"/>
    <w:basedOn w:val="Normal"/>
    <w:next w:val="Normal"/>
    <w:uiPriority w:val="99"/>
    <w:semiHidden/>
    <w:locked/>
    <w:rsid w:val="00573EA9"/>
  </w:style>
  <w:style w:type="paragraph" w:styleId="TOC4">
    <w:name w:val="toc 4"/>
    <w:basedOn w:val="Normal"/>
    <w:next w:val="Normal"/>
    <w:autoRedefine/>
    <w:uiPriority w:val="99"/>
    <w:semiHidden/>
    <w:locked/>
    <w:rsid w:val="007463BF"/>
    <w:pPr>
      <w:spacing w:after="100"/>
      <w:ind w:left="660"/>
    </w:pPr>
  </w:style>
  <w:style w:type="paragraph" w:styleId="TOC6">
    <w:name w:val="toc 6"/>
    <w:basedOn w:val="Normal"/>
    <w:next w:val="Normal"/>
    <w:autoRedefine/>
    <w:uiPriority w:val="99"/>
    <w:semiHidden/>
    <w:locked/>
    <w:rsid w:val="007463BF"/>
    <w:pPr>
      <w:spacing w:after="100"/>
      <w:ind w:left="1100"/>
    </w:pPr>
  </w:style>
  <w:style w:type="paragraph" w:styleId="TOC7">
    <w:name w:val="toc 7"/>
    <w:basedOn w:val="Normal"/>
    <w:next w:val="Normal"/>
    <w:autoRedefine/>
    <w:uiPriority w:val="99"/>
    <w:semiHidden/>
    <w:locked/>
    <w:rsid w:val="007463BF"/>
    <w:pPr>
      <w:spacing w:after="100"/>
      <w:ind w:left="1320"/>
    </w:pPr>
  </w:style>
  <w:style w:type="paragraph" w:styleId="NoSpacing">
    <w:name w:val="No Spacing"/>
    <w:link w:val="NoSpacingChar"/>
    <w:uiPriority w:val="98"/>
    <w:semiHidden/>
    <w:qFormat/>
    <w:locked/>
    <w:rsid w:val="00573EA9"/>
    <w:pPr>
      <w:spacing w:before="100" w:beforeAutospacing="1" w:after="0" w:line="240" w:lineRule="auto"/>
    </w:pPr>
    <w:rPr>
      <w:color w:val="6F6F6F" w:themeColor="text1" w:themeTint="BF"/>
    </w:rPr>
  </w:style>
  <w:style w:type="paragraph" w:styleId="TOC8">
    <w:name w:val="toc 8"/>
    <w:basedOn w:val="Normal"/>
    <w:next w:val="Normal"/>
    <w:autoRedefine/>
    <w:uiPriority w:val="99"/>
    <w:semiHidden/>
    <w:locked/>
    <w:rsid w:val="007463BF"/>
    <w:pPr>
      <w:spacing w:after="100"/>
      <w:ind w:left="1540"/>
    </w:pPr>
  </w:style>
  <w:style w:type="character" w:styleId="Strong">
    <w:name w:val="Strong"/>
    <w:aliases w:val="Bold"/>
    <w:basedOn w:val="DefaultParagraphFont"/>
    <w:uiPriority w:val="7"/>
    <w:semiHidden/>
    <w:rsid w:val="00573EA9"/>
    <w:rPr>
      <w:rFonts w:ascii="Arial" w:hAnsi="Arial"/>
      <w:b/>
      <w:bCs/>
      <w:i w:val="0"/>
      <w:color w:val="6F6F6F" w:themeColor="text1" w:themeTint="BF"/>
      <w:sz w:val="22"/>
    </w:rPr>
  </w:style>
  <w:style w:type="character" w:customStyle="1" w:styleId="NoSpacingChar">
    <w:name w:val="No Spacing Char"/>
    <w:basedOn w:val="DefaultParagraphFont"/>
    <w:link w:val="NoSpacing"/>
    <w:uiPriority w:val="98"/>
    <w:semiHidden/>
    <w:rsid w:val="00573EA9"/>
    <w:rPr>
      <w:color w:val="6F6F6F" w:themeColor="text1" w:themeTint="BF"/>
    </w:rPr>
  </w:style>
  <w:style w:type="character" w:styleId="BookTitle">
    <w:name w:val="Book Title"/>
    <w:basedOn w:val="DefaultParagraphFont"/>
    <w:uiPriority w:val="99"/>
    <w:semiHidden/>
    <w:qFormat/>
    <w:locked/>
    <w:rsid w:val="007463BF"/>
    <w:rPr>
      <w:rFonts w:ascii="Arial" w:hAnsi="Arial"/>
      <w:b w:val="0"/>
      <w:bCs/>
      <w:i w:val="0"/>
      <w:caps w:val="0"/>
      <w:smallCaps w:val="0"/>
      <w:color w:val="404040" w:themeColor="accent3"/>
      <w:spacing w:val="5"/>
      <w:sz w:val="22"/>
    </w:rPr>
  </w:style>
  <w:style w:type="paragraph" w:styleId="ListParagraph">
    <w:name w:val="List Paragraph"/>
    <w:basedOn w:val="Normal"/>
    <w:uiPriority w:val="99"/>
    <w:semiHidden/>
    <w:locked/>
    <w:rsid w:val="007463BF"/>
    <w:pPr>
      <w:ind w:left="720" w:hanging="360"/>
      <w:contextualSpacing/>
    </w:pPr>
  </w:style>
  <w:style w:type="paragraph" w:styleId="ListBullet">
    <w:name w:val="List Bullet"/>
    <w:basedOn w:val="Normal"/>
    <w:link w:val="ListBulletChar"/>
    <w:uiPriority w:val="6"/>
    <w:qFormat/>
    <w:rsid w:val="00573EA9"/>
    <w:pPr>
      <w:numPr>
        <w:numId w:val="8"/>
      </w:numPr>
      <w:contextualSpacing/>
    </w:pPr>
  </w:style>
  <w:style w:type="paragraph" w:styleId="ListNumber">
    <w:name w:val="List Number"/>
    <w:basedOn w:val="Normal"/>
    <w:autoRedefine/>
    <w:uiPriority w:val="6"/>
    <w:qFormat/>
    <w:rsid w:val="00573EA9"/>
    <w:pPr>
      <w:numPr>
        <w:numId w:val="7"/>
      </w:numPr>
      <w:spacing w:before="100" w:beforeAutospacing="1"/>
    </w:pPr>
  </w:style>
  <w:style w:type="paragraph" w:styleId="Caption">
    <w:name w:val="caption"/>
    <w:basedOn w:val="Normal"/>
    <w:next w:val="Normal"/>
    <w:autoRedefine/>
    <w:uiPriority w:val="10"/>
    <w:qFormat/>
    <w:rsid w:val="00573EA9"/>
    <w:pPr>
      <w:spacing w:before="120" w:after="240"/>
    </w:pPr>
    <w:rPr>
      <w:bCs/>
      <w:i/>
      <w:color w:val="7D7D7D" w:themeColor="accent4"/>
      <w:szCs w:val="18"/>
    </w:rPr>
  </w:style>
  <w:style w:type="paragraph" w:styleId="Quote">
    <w:name w:val="Quote"/>
    <w:basedOn w:val="Normal"/>
    <w:next w:val="Normal"/>
    <w:link w:val="QuoteChar"/>
    <w:autoRedefine/>
    <w:uiPriority w:val="10"/>
    <w:qFormat/>
    <w:rsid w:val="00573EA9"/>
    <w:pPr>
      <w:spacing w:after="200"/>
    </w:pPr>
    <w:rPr>
      <w:b/>
      <w:i/>
      <w:iCs/>
    </w:rPr>
  </w:style>
  <w:style w:type="character" w:customStyle="1" w:styleId="QuoteChar">
    <w:name w:val="Quote Char"/>
    <w:basedOn w:val="DefaultParagraphFont"/>
    <w:link w:val="Quote"/>
    <w:uiPriority w:val="10"/>
    <w:rsid w:val="00573EA9"/>
    <w:rPr>
      <w:b/>
      <w:i/>
      <w:iCs/>
    </w:rPr>
  </w:style>
  <w:style w:type="paragraph" w:styleId="FootnoteText">
    <w:name w:val="footnote text"/>
    <w:basedOn w:val="Normal"/>
    <w:link w:val="FootnoteTextChar"/>
    <w:uiPriority w:val="99"/>
    <w:semiHidden/>
    <w:unhideWhenUsed/>
    <w:locked/>
    <w:rsid w:val="00573EA9"/>
    <w:rPr>
      <w:color w:val="7D7D7D" w:themeColor="accent4"/>
      <w:sz w:val="18"/>
      <w:szCs w:val="20"/>
    </w:rPr>
  </w:style>
  <w:style w:type="character" w:customStyle="1" w:styleId="FootnoteTextChar">
    <w:name w:val="Footnote Text Char"/>
    <w:basedOn w:val="DefaultParagraphFont"/>
    <w:link w:val="FootnoteText"/>
    <w:uiPriority w:val="99"/>
    <w:semiHidden/>
    <w:rsid w:val="00573EA9"/>
    <w:rPr>
      <w:color w:val="7D7D7D" w:themeColor="accent4"/>
      <w:sz w:val="18"/>
      <w:szCs w:val="20"/>
    </w:rPr>
  </w:style>
  <w:style w:type="character" w:customStyle="1" w:styleId="ListBulletChar">
    <w:name w:val="List Bullet Char"/>
    <w:basedOn w:val="DefaultParagraphFont"/>
    <w:link w:val="ListBullet"/>
    <w:uiPriority w:val="6"/>
    <w:rsid w:val="00573EA9"/>
  </w:style>
  <w:style w:type="paragraph" w:styleId="TOCHeading">
    <w:name w:val="TOC Heading"/>
    <w:basedOn w:val="Heading1"/>
    <w:next w:val="Normal"/>
    <w:uiPriority w:val="39"/>
    <w:unhideWhenUsed/>
    <w:qFormat/>
    <w:rsid w:val="00573EA9"/>
    <w:pPr>
      <w:spacing w:before="480"/>
      <w:outlineLvl w:val="9"/>
    </w:pPr>
    <w:rPr>
      <w:color w:val="1C3F94" w:themeColor="accent1"/>
      <w:lang w:eastAsia="ja-JP"/>
    </w:rPr>
  </w:style>
  <w:style w:type="character" w:customStyle="1" w:styleId="Heading3Char">
    <w:name w:val="Heading 3 Char"/>
    <w:basedOn w:val="DefaultParagraphFont"/>
    <w:link w:val="Heading3"/>
    <w:uiPriority w:val="4"/>
    <w:rsid w:val="00573EA9"/>
    <w:rPr>
      <w:rFonts w:eastAsiaTheme="majorEastAsia" w:cstheme="majorBidi"/>
      <w:b/>
      <w:bCs/>
      <w:caps/>
      <w:color w:val="A5A5A5" w:themeColor="accent5"/>
      <w:sz w:val="24"/>
    </w:rPr>
  </w:style>
  <w:style w:type="character" w:customStyle="1" w:styleId="Heading4Char">
    <w:name w:val="Heading 4 Char"/>
    <w:basedOn w:val="DefaultParagraphFont"/>
    <w:link w:val="Heading4"/>
    <w:uiPriority w:val="5"/>
    <w:rsid w:val="00573EA9"/>
    <w:rPr>
      <w:rFonts w:eastAsiaTheme="majorEastAsia" w:cstheme="majorBidi"/>
      <w:b/>
      <w:bCs/>
      <w:iCs/>
      <w:caps/>
      <w:color w:val="29B2E3" w:themeColor="accent2"/>
    </w:rPr>
  </w:style>
  <w:style w:type="paragraph" w:styleId="TOC1">
    <w:name w:val="toc 1"/>
    <w:basedOn w:val="Normal"/>
    <w:next w:val="Normal"/>
    <w:autoRedefine/>
    <w:uiPriority w:val="39"/>
    <w:unhideWhenUsed/>
    <w:rsid w:val="00573EA9"/>
    <w:pPr>
      <w:framePr w:wrap="around" w:vAnchor="text" w:hAnchor="text" w:y="1"/>
      <w:spacing w:after="100"/>
    </w:pPr>
    <w:rPr>
      <w:b/>
    </w:rPr>
  </w:style>
  <w:style w:type="paragraph" w:styleId="TOC2">
    <w:name w:val="toc 2"/>
    <w:basedOn w:val="Normal"/>
    <w:next w:val="Normal"/>
    <w:autoRedefine/>
    <w:uiPriority w:val="39"/>
    <w:unhideWhenUsed/>
    <w:rsid w:val="007463BF"/>
    <w:pPr>
      <w:spacing w:after="100"/>
      <w:ind w:left="220"/>
    </w:pPr>
    <w:rPr>
      <w:color w:val="7D7D7D" w:themeColor="accent4"/>
    </w:rPr>
  </w:style>
  <w:style w:type="paragraph" w:styleId="TOC3">
    <w:name w:val="toc 3"/>
    <w:basedOn w:val="Normal"/>
    <w:next w:val="Normal"/>
    <w:autoRedefine/>
    <w:uiPriority w:val="39"/>
    <w:unhideWhenUsed/>
    <w:rsid w:val="007463BF"/>
    <w:pPr>
      <w:spacing w:after="100"/>
      <w:ind w:left="440"/>
    </w:pPr>
    <w:rPr>
      <w:color w:val="A5A5A5" w:themeColor="accent5"/>
    </w:rPr>
  </w:style>
  <w:style w:type="character" w:styleId="Hyperlink">
    <w:name w:val="Hyperlink"/>
    <w:basedOn w:val="DefaultParagraphFont"/>
    <w:uiPriority w:val="99"/>
    <w:qFormat/>
    <w:rsid w:val="00573EA9"/>
    <w:rPr>
      <w:color w:val="29B2E3" w:themeColor="hyperlink"/>
      <w:u w:val="single"/>
    </w:rPr>
  </w:style>
  <w:style w:type="table" w:styleId="TableGrid">
    <w:name w:val="Table Grid"/>
    <w:basedOn w:val="TableNormal"/>
    <w:uiPriority w:val="59"/>
    <w:locked/>
    <w:rsid w:val="007463BF"/>
    <w:pPr>
      <w:spacing w:before="120" w:after="120" w:line="240" w:lineRule="auto"/>
      <w:contextualSpacing/>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115" w:type="dxa"/>
        <w:left w:w="115" w:type="dxa"/>
        <w:bottom w:w="115" w:type="dxa"/>
        <w:right w:w="115" w:type="dxa"/>
      </w:tcMar>
      <w:vAlign w:val="center"/>
    </w:tcPr>
    <w:tblStylePr w:type="firstRow">
      <w:pPr>
        <w:wordWrap/>
        <w:spacing w:beforeLines="0" w:before="0" w:beforeAutospacing="0" w:afterLines="0" w:after="240" w:afterAutospacing="0" w:line="276" w:lineRule="auto"/>
      </w:pPr>
      <w:rPr>
        <w:rFonts w:ascii="Arial" w:hAnsi="Arial"/>
        <w:sz w:val="22"/>
      </w:rPr>
    </w:tblStylePr>
  </w:style>
  <w:style w:type="paragraph" w:styleId="ListBullet3">
    <w:name w:val="List Bullet 3"/>
    <w:basedOn w:val="Normal"/>
    <w:uiPriority w:val="99"/>
    <w:semiHidden/>
    <w:locked/>
    <w:rsid w:val="007463BF"/>
    <w:pPr>
      <w:spacing w:line="360" w:lineRule="auto"/>
      <w:ind w:left="2160" w:hanging="360"/>
    </w:pPr>
    <w:rPr>
      <w:color w:val="6F6F6F" w:themeColor="text1" w:themeTint="BF"/>
    </w:rPr>
  </w:style>
  <w:style w:type="character" w:styleId="FootnoteReference">
    <w:name w:val="footnote reference"/>
    <w:basedOn w:val="DefaultParagraphFont"/>
    <w:uiPriority w:val="99"/>
    <w:semiHidden/>
    <w:unhideWhenUsed/>
    <w:locked/>
    <w:rsid w:val="00573EA9"/>
    <w:rPr>
      <w:vertAlign w:val="superscript"/>
    </w:rPr>
  </w:style>
  <w:style w:type="paragraph" w:styleId="ListBullet2">
    <w:name w:val="List Bullet 2"/>
    <w:basedOn w:val="Normal"/>
    <w:link w:val="ListBullet2Char"/>
    <w:uiPriority w:val="99"/>
    <w:semiHidden/>
    <w:locked/>
    <w:rsid w:val="007463BF"/>
    <w:pPr>
      <w:spacing w:line="360" w:lineRule="auto"/>
      <w:ind w:left="1800" w:hanging="360"/>
    </w:pPr>
    <w:rPr>
      <w:color w:val="6F6F6F" w:themeColor="text1" w:themeTint="BF"/>
    </w:rPr>
  </w:style>
  <w:style w:type="paragraph" w:styleId="ListNumber2">
    <w:name w:val="List Number 2"/>
    <w:basedOn w:val="Normal"/>
    <w:uiPriority w:val="99"/>
    <w:semiHidden/>
    <w:locked/>
    <w:rsid w:val="007463BF"/>
    <w:pPr>
      <w:tabs>
        <w:tab w:val="num" w:pos="720"/>
      </w:tabs>
      <w:ind w:left="720" w:hanging="360"/>
      <w:contextualSpacing/>
    </w:pPr>
  </w:style>
  <w:style w:type="character" w:customStyle="1" w:styleId="ListBullet2Char">
    <w:name w:val="List Bullet 2 Char"/>
    <w:basedOn w:val="DefaultParagraphFont"/>
    <w:link w:val="ListBullet2"/>
    <w:uiPriority w:val="99"/>
    <w:semiHidden/>
    <w:rsid w:val="007463BF"/>
    <w:rPr>
      <w:color w:val="6F6F6F" w:themeColor="text1" w:themeTint="BF"/>
    </w:rPr>
  </w:style>
  <w:style w:type="paragraph" w:styleId="Bibliography">
    <w:name w:val="Bibliography"/>
    <w:basedOn w:val="Normal"/>
    <w:next w:val="Normal"/>
    <w:uiPriority w:val="99"/>
    <w:semiHidden/>
    <w:locked/>
    <w:rsid w:val="007463BF"/>
  </w:style>
  <w:style w:type="character" w:customStyle="1" w:styleId="Heading5Char">
    <w:name w:val="Heading 5 Char"/>
    <w:basedOn w:val="DefaultParagraphFont"/>
    <w:link w:val="Heading5"/>
    <w:uiPriority w:val="99"/>
    <w:semiHidden/>
    <w:rsid w:val="00573EA9"/>
    <w:rPr>
      <w:rFonts w:asciiTheme="majorHAnsi" w:eastAsiaTheme="majorEastAsia" w:hAnsiTheme="majorHAnsi" w:cstheme="majorBidi"/>
      <w:color w:val="0E1F49" w:themeColor="accent1" w:themeShade="7F"/>
    </w:rPr>
  </w:style>
  <w:style w:type="table" w:styleId="MediumShading1-Accent1">
    <w:name w:val="Medium Shading 1 Accent 1"/>
    <w:basedOn w:val="TableNormal"/>
    <w:uiPriority w:val="63"/>
    <w:locked/>
    <w:rsid w:val="007463BF"/>
    <w:pPr>
      <w:spacing w:after="0" w:line="240" w:lineRule="auto"/>
    </w:pPr>
    <w:rPr>
      <w:rFonts w:asciiTheme="minorHAnsi" w:hAnsiTheme="minorHAnsi"/>
      <w:color w:val="auto"/>
    </w:rPr>
    <w:tblPr>
      <w:tblStyleRowBandSize w:val="1"/>
      <w:tblStyleColBandSize w:val="1"/>
      <w:tblBorders>
        <w:top w:val="single" w:sz="8" w:space="0" w:color="2C5ED7" w:themeColor="accent1" w:themeTint="BF"/>
        <w:left w:val="single" w:sz="8" w:space="0" w:color="2C5ED7" w:themeColor="accent1" w:themeTint="BF"/>
        <w:bottom w:val="single" w:sz="8" w:space="0" w:color="2C5ED7" w:themeColor="accent1" w:themeTint="BF"/>
        <w:right w:val="single" w:sz="8" w:space="0" w:color="2C5ED7" w:themeColor="accent1" w:themeTint="BF"/>
        <w:insideH w:val="single" w:sz="8" w:space="0" w:color="2C5ED7" w:themeColor="accent1" w:themeTint="BF"/>
      </w:tblBorders>
    </w:tblPr>
    <w:tblStylePr w:type="firstRow">
      <w:pPr>
        <w:spacing w:before="0" w:after="0" w:line="240" w:lineRule="auto"/>
      </w:pPr>
      <w:rPr>
        <w:b/>
        <w:bCs/>
        <w:color w:val="FFFFFF" w:themeColor="background1"/>
      </w:rPr>
      <w:tblPr/>
      <w:tcPr>
        <w:tcBorders>
          <w:top w:val="single" w:sz="8" w:space="0" w:color="2C5ED7" w:themeColor="accent1" w:themeTint="BF"/>
          <w:left w:val="single" w:sz="8" w:space="0" w:color="2C5ED7" w:themeColor="accent1" w:themeTint="BF"/>
          <w:bottom w:val="single" w:sz="8" w:space="0" w:color="2C5ED7" w:themeColor="accent1" w:themeTint="BF"/>
          <w:right w:val="single" w:sz="8" w:space="0" w:color="2C5ED7" w:themeColor="accent1" w:themeTint="BF"/>
          <w:insideH w:val="nil"/>
          <w:insideV w:val="nil"/>
        </w:tcBorders>
        <w:shd w:val="clear" w:color="auto" w:fill="1C3F94" w:themeFill="accent1"/>
      </w:tcPr>
    </w:tblStylePr>
    <w:tblStylePr w:type="lastRow">
      <w:pPr>
        <w:spacing w:before="0" w:after="0" w:line="240" w:lineRule="auto"/>
      </w:pPr>
      <w:rPr>
        <w:b/>
        <w:bCs/>
      </w:rPr>
      <w:tblPr/>
      <w:tcPr>
        <w:tcBorders>
          <w:top w:val="double" w:sz="6" w:space="0" w:color="2C5ED7" w:themeColor="accent1" w:themeTint="BF"/>
          <w:left w:val="single" w:sz="8" w:space="0" w:color="2C5ED7" w:themeColor="accent1" w:themeTint="BF"/>
          <w:bottom w:val="single" w:sz="8" w:space="0" w:color="2C5ED7" w:themeColor="accent1" w:themeTint="BF"/>
          <w:right w:val="single" w:sz="8" w:space="0" w:color="2C5ED7" w:themeColor="accent1" w:themeTint="BF"/>
          <w:insideH w:val="nil"/>
          <w:insideV w:val="nil"/>
        </w:tcBorders>
      </w:tcPr>
    </w:tblStylePr>
    <w:tblStylePr w:type="firstCol">
      <w:rPr>
        <w:b/>
        <w:bCs/>
      </w:rPr>
    </w:tblStylePr>
    <w:tblStylePr w:type="lastCol">
      <w:rPr>
        <w:b/>
        <w:bCs/>
      </w:rPr>
    </w:tblStylePr>
    <w:tblStylePr w:type="band1Vert">
      <w:tblPr/>
      <w:tcPr>
        <w:shd w:val="clear" w:color="auto" w:fill="B9C9F2" w:themeFill="accent1" w:themeFillTint="3F"/>
      </w:tcPr>
    </w:tblStylePr>
    <w:tblStylePr w:type="band1Horz">
      <w:tblPr/>
      <w:tcPr>
        <w:tcBorders>
          <w:insideH w:val="nil"/>
          <w:insideV w:val="nil"/>
        </w:tcBorders>
        <w:shd w:val="clear" w:color="auto" w:fill="B9C9F2" w:themeFill="accent1" w:themeFillTint="3F"/>
      </w:tcPr>
    </w:tblStylePr>
    <w:tblStylePr w:type="band2Horz">
      <w:tblPr/>
      <w:tcPr>
        <w:tcBorders>
          <w:insideH w:val="nil"/>
          <w:insideV w:val="nil"/>
        </w:tcBorders>
      </w:tcPr>
    </w:tblStylePr>
  </w:style>
  <w:style w:type="table" w:styleId="LightShading">
    <w:name w:val="Light Shading"/>
    <w:basedOn w:val="TableNormal"/>
    <w:uiPriority w:val="60"/>
    <w:locked/>
    <w:rsid w:val="007463BF"/>
    <w:pPr>
      <w:spacing w:after="0" w:line="240" w:lineRule="auto"/>
    </w:pPr>
    <w:rPr>
      <w:color w:val="2F2F2F" w:themeColor="text1" w:themeShade="BF"/>
    </w:rPr>
    <w:tblPr>
      <w:tblStyleRowBandSize w:val="1"/>
      <w:tblStyleColBandSize w:val="1"/>
      <w:tblBorders>
        <w:top w:val="single" w:sz="8" w:space="0" w:color="404040" w:themeColor="text1"/>
        <w:bottom w:val="single" w:sz="8" w:space="0" w:color="404040" w:themeColor="text1"/>
      </w:tblBorders>
    </w:tblPr>
    <w:tblStylePr w:type="firstRow">
      <w:pPr>
        <w:spacing w:before="0" w:after="0" w:line="240" w:lineRule="auto"/>
      </w:pPr>
      <w:rPr>
        <w:b/>
        <w:bCs/>
      </w:rPr>
      <w:tblPr/>
      <w:tcPr>
        <w:tcBorders>
          <w:top w:val="single" w:sz="8" w:space="0" w:color="404040" w:themeColor="text1"/>
          <w:left w:val="nil"/>
          <w:bottom w:val="single" w:sz="8" w:space="0" w:color="404040" w:themeColor="text1"/>
          <w:right w:val="nil"/>
          <w:insideH w:val="nil"/>
          <w:insideV w:val="nil"/>
        </w:tcBorders>
      </w:tcPr>
    </w:tblStylePr>
    <w:tblStylePr w:type="lastRow">
      <w:pPr>
        <w:spacing w:before="0" w:after="0" w:line="240" w:lineRule="auto"/>
      </w:pPr>
      <w:rPr>
        <w:b/>
        <w:bCs/>
      </w:rPr>
      <w:tblPr/>
      <w:tcPr>
        <w:tcBorders>
          <w:top w:val="single" w:sz="8" w:space="0" w:color="404040" w:themeColor="text1"/>
          <w:left w:val="nil"/>
          <w:bottom w:val="single" w:sz="8" w:space="0" w:color="4040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CFCF" w:themeFill="text1" w:themeFillTint="3F"/>
      </w:tcPr>
    </w:tblStylePr>
    <w:tblStylePr w:type="band1Horz">
      <w:tblPr/>
      <w:tcPr>
        <w:tcBorders>
          <w:left w:val="nil"/>
          <w:right w:val="nil"/>
          <w:insideH w:val="nil"/>
          <w:insideV w:val="nil"/>
        </w:tcBorders>
        <w:shd w:val="clear" w:color="auto" w:fill="CFCFCF" w:themeFill="text1" w:themeFillTint="3F"/>
      </w:tcPr>
    </w:tblStylePr>
  </w:style>
  <w:style w:type="paragraph" w:customStyle="1" w:styleId="LightText">
    <w:name w:val="Light Text"/>
    <w:basedOn w:val="Normal"/>
    <w:uiPriority w:val="99"/>
    <w:semiHidden/>
    <w:locked/>
    <w:rsid w:val="007463BF"/>
    <w:pPr>
      <w:spacing w:after="0" w:line="360" w:lineRule="auto"/>
    </w:pPr>
    <w:rPr>
      <w:rFonts w:cs="Arial"/>
      <w:color w:val="FFFFFF" w:themeColor="background1"/>
    </w:rPr>
  </w:style>
  <w:style w:type="character" w:customStyle="1" w:styleId="FooterBoldChar">
    <w:name w:val="Footer Bold Char"/>
    <w:basedOn w:val="FooterChar"/>
    <w:link w:val="FooterBold"/>
    <w:uiPriority w:val="30"/>
    <w:semiHidden/>
    <w:rsid w:val="00573EA9"/>
    <w:rPr>
      <w:b/>
      <w:sz w:val="18"/>
    </w:rPr>
  </w:style>
  <w:style w:type="paragraph" w:customStyle="1" w:styleId="FooterBold">
    <w:name w:val="Footer Bold"/>
    <w:basedOn w:val="Footer"/>
    <w:next w:val="Footer"/>
    <w:link w:val="FooterBoldChar"/>
    <w:uiPriority w:val="30"/>
    <w:semiHidden/>
    <w:qFormat/>
    <w:rsid w:val="00573EA9"/>
    <w:rPr>
      <w:b/>
    </w:rPr>
  </w:style>
  <w:style w:type="character" w:styleId="PlaceholderText">
    <w:name w:val="Placeholder Text"/>
    <w:basedOn w:val="DefaultParagraphFont"/>
    <w:uiPriority w:val="99"/>
    <w:semiHidden/>
    <w:locked/>
    <w:rsid w:val="007463BF"/>
    <w:rPr>
      <w:color w:val="808080"/>
    </w:rPr>
  </w:style>
  <w:style w:type="paragraph" w:customStyle="1" w:styleId="FooterBoldLink">
    <w:name w:val="Footer Bold Link"/>
    <w:basedOn w:val="Footer"/>
    <w:next w:val="Footer"/>
    <w:link w:val="FooterBoldLinkChar"/>
    <w:uiPriority w:val="31"/>
    <w:semiHidden/>
    <w:qFormat/>
    <w:rsid w:val="00573EA9"/>
    <w:rPr>
      <w:b/>
      <w:color w:val="1C3F94" w:themeColor="text2"/>
    </w:rPr>
  </w:style>
  <w:style w:type="character" w:customStyle="1" w:styleId="FooterBoldLinkChar">
    <w:name w:val="Footer Bold Link Char"/>
    <w:basedOn w:val="FooterChar"/>
    <w:link w:val="FooterBoldLink"/>
    <w:uiPriority w:val="31"/>
    <w:semiHidden/>
    <w:rsid w:val="00573EA9"/>
    <w:rPr>
      <w:b/>
      <w:color w:val="1C3F94" w:themeColor="text2"/>
      <w:sz w:val="18"/>
    </w:rPr>
  </w:style>
  <w:style w:type="character" w:styleId="Emphasis">
    <w:name w:val="Emphasis"/>
    <w:aliases w:val="Italic"/>
    <w:basedOn w:val="DefaultParagraphFont"/>
    <w:uiPriority w:val="7"/>
    <w:semiHidden/>
    <w:rsid w:val="00573EA9"/>
    <w:rPr>
      <w:i/>
      <w:iCs/>
    </w:rPr>
  </w:style>
  <w:style w:type="character" w:customStyle="1" w:styleId="Underline">
    <w:name w:val="Underline"/>
    <w:basedOn w:val="Strong"/>
    <w:uiPriority w:val="8"/>
    <w:semiHidden/>
    <w:rsid w:val="00573EA9"/>
    <w:rPr>
      <w:rFonts w:ascii="Arial" w:hAnsi="Arial"/>
      <w:b w:val="0"/>
      <w:bCs/>
      <w:i w:val="0"/>
      <w:color w:val="404040" w:themeColor="text1"/>
      <w:sz w:val="22"/>
      <w:u w:val="single"/>
    </w:rPr>
  </w:style>
  <w:style w:type="character" w:customStyle="1" w:styleId="Strikethrough">
    <w:name w:val="Strikethrough"/>
    <w:basedOn w:val="Underline"/>
    <w:uiPriority w:val="11"/>
    <w:semiHidden/>
    <w:rsid w:val="00573EA9"/>
    <w:rPr>
      <w:rFonts w:ascii="Arial" w:hAnsi="Arial"/>
      <w:b w:val="0"/>
      <w:bCs/>
      <w:i w:val="0"/>
      <w:strike/>
      <w:dstrike w:val="0"/>
      <w:color w:val="404040" w:themeColor="text1"/>
      <w:sz w:val="22"/>
      <w:u w:val="none"/>
    </w:rPr>
  </w:style>
  <w:style w:type="paragraph" w:customStyle="1" w:styleId="CoverPageFooter">
    <w:name w:val="Cover Page Footer"/>
    <w:basedOn w:val="Normal"/>
    <w:link w:val="CoverPageFooterChar"/>
    <w:uiPriority w:val="21"/>
    <w:unhideWhenUsed/>
    <w:rsid w:val="00573EA9"/>
    <w:pPr>
      <w:spacing w:after="0"/>
      <w:jc w:val="center"/>
    </w:pPr>
  </w:style>
  <w:style w:type="character" w:customStyle="1" w:styleId="CoverPageTitleChar">
    <w:name w:val="Cover Page Title Char"/>
    <w:basedOn w:val="TitleChar"/>
    <w:link w:val="CoverPageTitle"/>
    <w:uiPriority w:val="19"/>
    <w:rsid w:val="00573EA9"/>
    <w:rPr>
      <w:rFonts w:cs="Arial"/>
      <w:b/>
      <w:caps/>
      <w:color w:val="002060"/>
      <w:sz w:val="36"/>
      <w:szCs w:val="36"/>
    </w:rPr>
  </w:style>
  <w:style w:type="character" w:customStyle="1" w:styleId="CoverPageFooterChar">
    <w:name w:val="Cover Page Footer Char"/>
    <w:basedOn w:val="DefaultParagraphFont"/>
    <w:link w:val="CoverPageFooter"/>
    <w:uiPriority w:val="21"/>
    <w:rsid w:val="00573EA9"/>
  </w:style>
  <w:style w:type="character" w:customStyle="1" w:styleId="CoverPageSubtitleChar">
    <w:name w:val="Cover Page Subtitle Char"/>
    <w:basedOn w:val="DefaultParagraphFont"/>
    <w:link w:val="CoverPageSubtitle"/>
    <w:uiPriority w:val="20"/>
    <w:rsid w:val="00573EA9"/>
    <w:rPr>
      <w:caps/>
      <w:sz w:val="28"/>
      <w:szCs w:val="28"/>
    </w:rPr>
  </w:style>
  <w:style w:type="table" w:styleId="LightList-Accent2">
    <w:name w:val="Light List Accent 2"/>
    <w:basedOn w:val="TableNormal"/>
    <w:uiPriority w:val="61"/>
    <w:locked/>
    <w:rsid w:val="007463BF"/>
    <w:pPr>
      <w:spacing w:after="0" w:line="240" w:lineRule="auto"/>
    </w:pPr>
    <w:tblPr>
      <w:tblStyleRowBandSize w:val="1"/>
      <w:tblStyleColBandSize w:val="1"/>
      <w:tblBorders>
        <w:top w:val="single" w:sz="8" w:space="0" w:color="29B2E3" w:themeColor="accent2"/>
        <w:left w:val="single" w:sz="8" w:space="0" w:color="29B2E3" w:themeColor="accent2"/>
        <w:bottom w:val="single" w:sz="8" w:space="0" w:color="29B2E3" w:themeColor="accent2"/>
        <w:right w:val="single" w:sz="8" w:space="0" w:color="29B2E3" w:themeColor="accent2"/>
      </w:tblBorders>
    </w:tblPr>
    <w:tblStylePr w:type="firstRow">
      <w:pPr>
        <w:spacing w:before="0" w:after="0" w:line="240" w:lineRule="auto"/>
      </w:pPr>
      <w:rPr>
        <w:b/>
        <w:bCs/>
        <w:color w:val="FFFFFF" w:themeColor="background1"/>
      </w:rPr>
      <w:tblPr/>
      <w:tcPr>
        <w:shd w:val="clear" w:color="auto" w:fill="29B2E3" w:themeFill="accent2"/>
      </w:tcPr>
    </w:tblStylePr>
    <w:tblStylePr w:type="lastRow">
      <w:pPr>
        <w:spacing w:before="0" w:after="0" w:line="240" w:lineRule="auto"/>
      </w:pPr>
      <w:rPr>
        <w:b/>
        <w:bCs/>
      </w:rPr>
      <w:tblPr/>
      <w:tcPr>
        <w:tcBorders>
          <w:top w:val="double" w:sz="6" w:space="0" w:color="29B2E3" w:themeColor="accent2"/>
          <w:left w:val="single" w:sz="8" w:space="0" w:color="29B2E3" w:themeColor="accent2"/>
          <w:bottom w:val="single" w:sz="8" w:space="0" w:color="29B2E3" w:themeColor="accent2"/>
          <w:right w:val="single" w:sz="8" w:space="0" w:color="29B2E3" w:themeColor="accent2"/>
        </w:tcBorders>
      </w:tcPr>
    </w:tblStylePr>
    <w:tblStylePr w:type="firstCol">
      <w:rPr>
        <w:b/>
        <w:bCs/>
      </w:rPr>
    </w:tblStylePr>
    <w:tblStylePr w:type="lastCol">
      <w:rPr>
        <w:b/>
        <w:bCs/>
      </w:rPr>
    </w:tblStylePr>
    <w:tblStylePr w:type="band1Vert">
      <w:tblPr/>
      <w:tcPr>
        <w:tcBorders>
          <w:top w:val="single" w:sz="8" w:space="0" w:color="29B2E3" w:themeColor="accent2"/>
          <w:left w:val="single" w:sz="8" w:space="0" w:color="29B2E3" w:themeColor="accent2"/>
          <w:bottom w:val="single" w:sz="8" w:space="0" w:color="29B2E3" w:themeColor="accent2"/>
          <w:right w:val="single" w:sz="8" w:space="0" w:color="29B2E3" w:themeColor="accent2"/>
        </w:tcBorders>
      </w:tcPr>
    </w:tblStylePr>
    <w:tblStylePr w:type="band1Horz">
      <w:tblPr/>
      <w:tcPr>
        <w:tcBorders>
          <w:top w:val="single" w:sz="8" w:space="0" w:color="29B2E3" w:themeColor="accent2"/>
          <w:left w:val="single" w:sz="8" w:space="0" w:color="29B2E3" w:themeColor="accent2"/>
          <w:bottom w:val="single" w:sz="8" w:space="0" w:color="29B2E3" w:themeColor="accent2"/>
          <w:right w:val="single" w:sz="8" w:space="0" w:color="29B2E3" w:themeColor="accent2"/>
        </w:tcBorders>
      </w:tcPr>
    </w:tblStylePr>
  </w:style>
  <w:style w:type="table" w:customStyle="1" w:styleId="TNTable">
    <w:name w:val="TN Table"/>
    <w:basedOn w:val="TableNormal"/>
    <w:uiPriority w:val="99"/>
    <w:rsid w:val="00573EA9"/>
    <w:pPr>
      <w:spacing w:after="120" w:line="240" w:lineRule="auto"/>
      <w:contextualSpacing/>
    </w:pPr>
    <w:tblPr>
      <w:tblStyleRowBandSize w:val="1"/>
      <w:tblStyleColBandSize w:val="1"/>
      <w:tblInd w:w="144" w:type="dxa"/>
    </w:tblPr>
    <w:trPr>
      <w:cantSplit/>
    </w:trPr>
    <w:tcPr>
      <w:tcMar>
        <w:top w:w="115" w:type="dxa"/>
        <w:left w:w="115" w:type="dxa"/>
        <w:bottom w:w="115" w:type="dxa"/>
        <w:right w:w="115" w:type="dxa"/>
      </w:tcMar>
    </w:tcPr>
    <w:tblStylePr w:type="firstRow">
      <w:pPr>
        <w:wordWrap/>
        <w:spacing w:beforeLines="0" w:before="0" w:beforeAutospacing="0" w:afterLines="0" w:after="0" w:afterAutospacing="0" w:line="240" w:lineRule="auto"/>
        <w:contextualSpacing/>
      </w:pPr>
      <w:rPr>
        <w:rFonts w:ascii="Arial" w:hAnsi="Arial"/>
        <w:b/>
        <w:color w:val="FFFFFF" w:themeColor="background1"/>
        <w:sz w:val="22"/>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1C3F94" w:themeFill="text2"/>
      </w:tcPr>
    </w:tblStylePr>
    <w:tblStylePr w:type="lastRow">
      <w:pPr>
        <w:wordWrap/>
        <w:spacing w:beforeLines="0" w:before="0" w:beforeAutospacing="0" w:afterLines="0" w:after="0" w:afterAutospacing="0" w:line="240" w:lineRule="auto"/>
        <w:contextualSpacing/>
      </w:pPr>
      <w:rPr>
        <w:rFonts w:ascii="Arial" w:hAnsi="Arial"/>
        <w:sz w:val="22"/>
      </w:rPr>
    </w:tblStylePr>
    <w:tblStylePr w:type="firstCol">
      <w:pPr>
        <w:wordWrap/>
        <w:spacing w:beforeLines="0" w:before="0" w:beforeAutospacing="0" w:afterLines="0" w:after="0" w:afterAutospacing="0" w:line="240" w:lineRule="auto"/>
        <w:contextualSpacing/>
      </w:pPr>
      <w:rPr>
        <w:rFonts w:ascii="Arial" w:hAnsi="Arial"/>
        <w:sz w:val="22"/>
      </w:rPr>
    </w:tblStylePr>
    <w:tblStylePr w:type="lastCol">
      <w:pPr>
        <w:wordWrap/>
        <w:spacing w:beforeLines="0" w:before="0" w:beforeAutospacing="0" w:afterLines="0" w:after="0" w:afterAutospacing="0" w:line="240" w:lineRule="auto"/>
        <w:contextualSpacing/>
      </w:pPr>
      <w:rPr>
        <w:rFonts w:ascii="Arial" w:hAnsi="Arial"/>
        <w:sz w:val="22"/>
      </w:rPr>
    </w:tblStylePr>
    <w:tblStylePr w:type="band1Vert">
      <w:pPr>
        <w:wordWrap/>
        <w:spacing w:beforeLines="0" w:before="0" w:beforeAutospacing="0" w:afterLines="0" w:after="0" w:afterAutospacing="0" w:line="240" w:lineRule="auto"/>
        <w:contextualSpacing/>
      </w:pPr>
      <w:rPr>
        <w:rFonts w:ascii="Arial" w:hAnsi="Arial"/>
        <w:sz w:val="22"/>
      </w:rPr>
    </w:tblStylePr>
    <w:tblStylePr w:type="band2Vert">
      <w:pPr>
        <w:wordWrap/>
        <w:spacing w:beforeLines="0" w:before="0" w:beforeAutospacing="0" w:afterLines="0" w:after="0" w:afterAutospacing="0" w:line="240" w:lineRule="auto"/>
        <w:contextualSpacing/>
      </w:pPr>
      <w:rPr>
        <w:rFonts w:ascii="Arial" w:hAnsi="Arial"/>
        <w:sz w:val="22"/>
      </w:rPr>
    </w:tblStylePr>
    <w:tblStylePr w:type="band1Horz">
      <w:pPr>
        <w:wordWrap/>
        <w:spacing w:beforeLines="0" w:before="0" w:beforeAutospacing="0" w:afterLines="0" w:after="0" w:afterAutospacing="0" w:line="240" w:lineRule="auto"/>
        <w:contextualSpacing/>
      </w:pPr>
      <w:rPr>
        <w:rFonts w:ascii="Arial" w:hAnsi="Arial"/>
        <w:sz w:val="22"/>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EDEDED" w:themeFill="accent5" w:themeFillTint="33"/>
      </w:tcPr>
    </w:tblStylePr>
    <w:tblStylePr w:type="band2Horz">
      <w:pPr>
        <w:wordWrap/>
        <w:spacing w:beforeLines="0" w:before="0" w:beforeAutospacing="0" w:afterLines="0" w:after="0" w:afterAutospacing="0" w:line="240" w:lineRule="auto"/>
        <w:contextualSpacing/>
      </w:pPr>
      <w:rPr>
        <w:rFonts w:ascii="Arial" w:hAnsi="Arial"/>
        <w:sz w:val="22"/>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C9C9C9" w:themeFill="accent5" w:themeFillTint="99"/>
      </w:tcPr>
    </w:tblStylePr>
    <w:tblStylePr w:type="neCell">
      <w:pPr>
        <w:wordWrap/>
        <w:spacing w:beforeLines="0" w:before="0" w:beforeAutospacing="0" w:afterLines="0" w:after="0" w:afterAutospacing="0" w:line="240" w:lineRule="auto"/>
        <w:contextualSpacing/>
      </w:pPr>
      <w:rPr>
        <w:rFonts w:ascii="Arial" w:hAnsi="Arial"/>
        <w:sz w:val="22"/>
      </w:rPr>
    </w:tblStylePr>
    <w:tblStylePr w:type="nwCell">
      <w:pPr>
        <w:wordWrap/>
        <w:spacing w:beforeLines="0" w:before="0" w:beforeAutospacing="0" w:afterLines="0" w:after="0" w:afterAutospacing="0" w:line="240" w:lineRule="auto"/>
        <w:contextualSpacing/>
      </w:pPr>
      <w:rPr>
        <w:rFonts w:ascii="Arial" w:hAnsi="Arial"/>
        <w:sz w:val="22"/>
      </w:rPr>
    </w:tblStylePr>
    <w:tblStylePr w:type="seCell">
      <w:pPr>
        <w:wordWrap/>
        <w:spacing w:beforeLines="0" w:before="0" w:beforeAutospacing="0" w:afterLines="0" w:after="0" w:afterAutospacing="0" w:line="240" w:lineRule="auto"/>
        <w:contextualSpacing/>
      </w:pPr>
      <w:rPr>
        <w:rFonts w:ascii="Arial" w:hAnsi="Arial"/>
        <w:sz w:val="22"/>
      </w:rPr>
    </w:tblStylePr>
    <w:tblStylePr w:type="swCell">
      <w:pPr>
        <w:wordWrap/>
        <w:spacing w:beforeLines="0" w:before="0" w:beforeAutospacing="0" w:afterLines="0" w:after="0" w:afterAutospacing="0" w:line="240" w:lineRule="auto"/>
        <w:contextualSpacing/>
      </w:pPr>
      <w:rPr>
        <w:rFonts w:ascii="Arial" w:hAnsi="Arial"/>
        <w:sz w:val="22"/>
      </w:rPr>
    </w:tblStylePr>
  </w:style>
  <w:style w:type="paragraph" w:styleId="CommentText">
    <w:name w:val="annotation text"/>
    <w:basedOn w:val="Normal"/>
    <w:link w:val="CommentTextChar"/>
    <w:uiPriority w:val="99"/>
    <w:semiHidden/>
    <w:unhideWhenUsed/>
    <w:locked/>
    <w:rsid w:val="007463BF"/>
    <w:rPr>
      <w:sz w:val="20"/>
      <w:szCs w:val="20"/>
    </w:rPr>
  </w:style>
  <w:style w:type="character" w:customStyle="1" w:styleId="CommentTextChar">
    <w:name w:val="Comment Text Char"/>
    <w:basedOn w:val="DefaultParagraphFont"/>
    <w:link w:val="CommentText"/>
    <w:uiPriority w:val="99"/>
    <w:semiHidden/>
    <w:rsid w:val="007463BF"/>
    <w:rPr>
      <w:sz w:val="20"/>
      <w:szCs w:val="20"/>
    </w:rPr>
  </w:style>
  <w:style w:type="character" w:styleId="CommentReference">
    <w:name w:val="annotation reference"/>
    <w:basedOn w:val="DefaultParagraphFont"/>
    <w:uiPriority w:val="99"/>
    <w:semiHidden/>
    <w:unhideWhenUsed/>
    <w:locked/>
    <w:rsid w:val="007463BF"/>
    <w:rPr>
      <w:sz w:val="16"/>
      <w:szCs w:val="16"/>
    </w:rPr>
  </w:style>
  <w:style w:type="paragraph" w:styleId="CommentSubject">
    <w:name w:val="annotation subject"/>
    <w:basedOn w:val="CommentText"/>
    <w:next w:val="CommentText"/>
    <w:link w:val="CommentSubjectChar"/>
    <w:uiPriority w:val="99"/>
    <w:semiHidden/>
    <w:unhideWhenUsed/>
    <w:locked/>
    <w:rsid w:val="007463BF"/>
    <w:rPr>
      <w:b/>
      <w:bCs/>
    </w:rPr>
  </w:style>
  <w:style w:type="character" w:customStyle="1" w:styleId="CommentSubjectChar">
    <w:name w:val="Comment Subject Char"/>
    <w:basedOn w:val="CommentTextChar"/>
    <w:link w:val="CommentSubject"/>
    <w:uiPriority w:val="99"/>
    <w:semiHidden/>
    <w:rsid w:val="007463BF"/>
    <w:rPr>
      <w:b/>
      <w:bCs/>
      <w:sz w:val="20"/>
      <w:szCs w:val="20"/>
    </w:rPr>
  </w:style>
  <w:style w:type="character" w:styleId="HTMLCode">
    <w:name w:val="HTML Code"/>
    <w:basedOn w:val="DefaultParagraphFont"/>
    <w:uiPriority w:val="99"/>
    <w:semiHidden/>
    <w:unhideWhenUsed/>
    <w:locked/>
    <w:rsid w:val="00D83242"/>
    <w:rPr>
      <w:rFonts w:ascii="Courier New" w:eastAsia="Times New Roman" w:hAnsi="Courier New" w:cs="Courier New"/>
      <w:sz w:val="20"/>
      <w:szCs w:val="20"/>
    </w:rPr>
  </w:style>
  <w:style w:type="paragraph" w:styleId="Subtitle">
    <w:name w:val="Subtitle"/>
    <w:basedOn w:val="Normal"/>
    <w:next w:val="Normal"/>
    <w:link w:val="SubtitleChar"/>
    <w:uiPriority w:val="99"/>
    <w:semiHidden/>
    <w:locked/>
    <w:rsid w:val="00FD38F2"/>
    <w:pPr>
      <w:numPr>
        <w:ilvl w:val="1"/>
      </w:numPr>
      <w:spacing w:after="160"/>
    </w:pPr>
    <w:rPr>
      <w:rFonts w:asciiTheme="minorHAnsi" w:eastAsiaTheme="minorEastAsia" w:hAnsiTheme="minorHAnsi"/>
      <w:color w:val="838383" w:themeColor="text1" w:themeTint="A5"/>
      <w:spacing w:val="15"/>
    </w:rPr>
  </w:style>
  <w:style w:type="character" w:customStyle="1" w:styleId="SubtitleChar">
    <w:name w:val="Subtitle Char"/>
    <w:basedOn w:val="DefaultParagraphFont"/>
    <w:link w:val="Subtitle"/>
    <w:uiPriority w:val="99"/>
    <w:semiHidden/>
    <w:rsid w:val="00FD38F2"/>
    <w:rPr>
      <w:rFonts w:asciiTheme="minorHAnsi" w:eastAsiaTheme="minorEastAsia" w:hAnsiTheme="minorHAnsi"/>
      <w:color w:val="838383" w:themeColor="text1" w:themeTint="A5"/>
      <w:spacing w:val="15"/>
    </w:rPr>
  </w:style>
  <w:style w:type="character" w:customStyle="1" w:styleId="accesstokendisplaysand">
    <w:name w:val="accesstokendisplaysand"/>
    <w:basedOn w:val="DefaultParagraphFont"/>
    <w:rsid w:val="00B532E4"/>
  </w:style>
  <w:style w:type="character" w:customStyle="1" w:styleId="accesstokendisplaypro">
    <w:name w:val="accesstokendisplaypro"/>
    <w:basedOn w:val="DefaultParagraphFont"/>
    <w:rsid w:val="00F24762"/>
  </w:style>
  <w:style w:type="character" w:customStyle="1" w:styleId="keyvalues">
    <w:name w:val="keyvalues"/>
    <w:basedOn w:val="DefaultParagraphFont"/>
    <w:rsid w:val="008A1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737982">
      <w:bodyDiv w:val="1"/>
      <w:marLeft w:val="0"/>
      <w:marRight w:val="0"/>
      <w:marTop w:val="0"/>
      <w:marBottom w:val="0"/>
      <w:divBdr>
        <w:top w:val="none" w:sz="0" w:space="0" w:color="auto"/>
        <w:left w:val="none" w:sz="0" w:space="0" w:color="auto"/>
        <w:bottom w:val="none" w:sz="0" w:space="0" w:color="auto"/>
        <w:right w:val="none" w:sz="0" w:space="0" w:color="auto"/>
      </w:divBdr>
    </w:div>
    <w:div w:id="558975888">
      <w:bodyDiv w:val="1"/>
      <w:marLeft w:val="0"/>
      <w:marRight w:val="0"/>
      <w:marTop w:val="0"/>
      <w:marBottom w:val="0"/>
      <w:divBdr>
        <w:top w:val="none" w:sz="0" w:space="0" w:color="auto"/>
        <w:left w:val="none" w:sz="0" w:space="0" w:color="auto"/>
        <w:bottom w:val="none" w:sz="0" w:space="0" w:color="auto"/>
        <w:right w:val="none" w:sz="0" w:space="0" w:color="auto"/>
      </w:divBdr>
      <w:divsChild>
        <w:div w:id="774903523">
          <w:marLeft w:val="0"/>
          <w:marRight w:val="0"/>
          <w:marTop w:val="0"/>
          <w:marBottom w:val="0"/>
          <w:divBdr>
            <w:top w:val="none" w:sz="0" w:space="0" w:color="auto"/>
            <w:left w:val="none" w:sz="0" w:space="0" w:color="auto"/>
            <w:bottom w:val="none" w:sz="0" w:space="0" w:color="auto"/>
            <w:right w:val="none" w:sz="0" w:space="0" w:color="auto"/>
          </w:divBdr>
          <w:divsChild>
            <w:div w:id="103515946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671681512">
      <w:bodyDiv w:val="1"/>
      <w:marLeft w:val="0"/>
      <w:marRight w:val="0"/>
      <w:marTop w:val="0"/>
      <w:marBottom w:val="0"/>
      <w:divBdr>
        <w:top w:val="none" w:sz="0" w:space="0" w:color="auto"/>
        <w:left w:val="none" w:sz="0" w:space="0" w:color="auto"/>
        <w:bottom w:val="none" w:sz="0" w:space="0" w:color="auto"/>
        <w:right w:val="none" w:sz="0" w:space="0" w:color="auto"/>
      </w:divBdr>
    </w:div>
    <w:div w:id="1046443451">
      <w:bodyDiv w:val="1"/>
      <w:marLeft w:val="0"/>
      <w:marRight w:val="0"/>
      <w:marTop w:val="0"/>
      <w:marBottom w:val="0"/>
      <w:divBdr>
        <w:top w:val="none" w:sz="0" w:space="0" w:color="auto"/>
        <w:left w:val="none" w:sz="0" w:space="0" w:color="auto"/>
        <w:bottom w:val="none" w:sz="0" w:space="0" w:color="auto"/>
        <w:right w:val="none" w:sz="0" w:space="0" w:color="auto"/>
      </w:divBdr>
    </w:div>
    <w:div w:id="1343435416">
      <w:bodyDiv w:val="1"/>
      <w:marLeft w:val="0"/>
      <w:marRight w:val="0"/>
      <w:marTop w:val="0"/>
      <w:marBottom w:val="0"/>
      <w:divBdr>
        <w:top w:val="none" w:sz="0" w:space="0" w:color="auto"/>
        <w:left w:val="none" w:sz="0" w:space="0" w:color="auto"/>
        <w:bottom w:val="none" w:sz="0" w:space="0" w:color="auto"/>
        <w:right w:val="none" w:sz="0" w:space="0" w:color="auto"/>
      </w:divBdr>
      <w:divsChild>
        <w:div w:id="152720979">
          <w:marLeft w:val="0"/>
          <w:marRight w:val="0"/>
          <w:marTop w:val="0"/>
          <w:marBottom w:val="0"/>
          <w:divBdr>
            <w:top w:val="none" w:sz="0" w:space="0" w:color="auto"/>
            <w:left w:val="none" w:sz="0" w:space="0" w:color="auto"/>
            <w:bottom w:val="none" w:sz="0" w:space="0" w:color="auto"/>
            <w:right w:val="none" w:sz="0" w:space="0" w:color="auto"/>
          </w:divBdr>
          <w:divsChild>
            <w:div w:id="176772389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968464399">
      <w:bodyDiv w:val="1"/>
      <w:marLeft w:val="0"/>
      <w:marRight w:val="0"/>
      <w:marTop w:val="0"/>
      <w:marBottom w:val="0"/>
      <w:divBdr>
        <w:top w:val="none" w:sz="0" w:space="0" w:color="auto"/>
        <w:left w:val="none" w:sz="0" w:space="0" w:color="auto"/>
        <w:bottom w:val="none" w:sz="0" w:space="0" w:color="auto"/>
        <w:right w:val="none" w:sz="0" w:space="0" w:color="auto"/>
      </w:divBdr>
    </w:div>
    <w:div w:id="203476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onsole.tn-apis.com/store"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eader" Target="header1.xml"/><Relationship Id="rId40"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6.jpeg"/><Relationship Id="rId1"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hp\Documents\Projects\Saved%20Documents\DocSquad\DocStandards\Templates\TNWord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7B7A7BC63C4E34BCE161E284D7F454"/>
        <w:category>
          <w:name w:val="General"/>
          <w:gallery w:val="placeholder"/>
        </w:category>
        <w:types>
          <w:type w:val="bbPlcHdr"/>
        </w:types>
        <w:behaviors>
          <w:behavior w:val="content"/>
        </w:behaviors>
        <w:guid w:val="{3851E8DF-418D-42ED-A88B-09B2543E4732}"/>
      </w:docPartPr>
      <w:docPartBody>
        <w:p w:rsidR="007D528E" w:rsidRDefault="00F06BD0" w:rsidP="00F06BD0">
          <w:pPr>
            <w:pStyle w:val="BD7B7A7BC63C4E34BCE161E284D7F454"/>
          </w:pPr>
          <w:r w:rsidRPr="00B56C50">
            <w:rPr>
              <w:rStyle w:val="PlaceholderText"/>
            </w:rPr>
            <w:t>[Publish Date]</w:t>
          </w:r>
        </w:p>
      </w:docPartBody>
    </w:docPart>
    <w:docPart>
      <w:docPartPr>
        <w:name w:val="3F6A66B0A1E840B8A620A7D097938B93"/>
        <w:category>
          <w:name w:val="General"/>
          <w:gallery w:val="placeholder"/>
        </w:category>
        <w:types>
          <w:type w:val="bbPlcHdr"/>
        </w:types>
        <w:behaviors>
          <w:behavior w:val="content"/>
        </w:behaviors>
        <w:guid w:val="{0DB2BE2D-F188-4520-A39E-2FC06F956882}"/>
      </w:docPartPr>
      <w:docPartBody>
        <w:p w:rsidR="007D528E" w:rsidRDefault="00F06BD0" w:rsidP="00F06BD0">
          <w:pPr>
            <w:pStyle w:val="3F6A66B0A1E840B8A620A7D097938B93"/>
          </w:pPr>
          <w:r w:rsidRPr="00B56C50">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BD0"/>
    <w:rsid w:val="00101A12"/>
    <w:rsid w:val="00267ECA"/>
    <w:rsid w:val="007D528E"/>
    <w:rsid w:val="00B0572C"/>
    <w:rsid w:val="00EE527E"/>
    <w:rsid w:val="00F06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6BD0"/>
    <w:rPr>
      <w:color w:val="808080"/>
    </w:rPr>
  </w:style>
  <w:style w:type="paragraph" w:customStyle="1" w:styleId="C457B2E14AB14B5D8695382108DB0FF6">
    <w:name w:val="C457B2E14AB14B5D8695382108DB0FF6"/>
    <w:rsid w:val="00F06BD0"/>
  </w:style>
  <w:style w:type="paragraph" w:customStyle="1" w:styleId="9927555111AC41B184597B13BC53E555">
    <w:name w:val="9927555111AC41B184597B13BC53E555"/>
    <w:rsid w:val="00F06BD0"/>
  </w:style>
  <w:style w:type="paragraph" w:customStyle="1" w:styleId="08A19B68B0A3478AB7E15A2A4521D172">
    <w:name w:val="08A19B68B0A3478AB7E15A2A4521D172"/>
    <w:rsid w:val="00F06BD0"/>
  </w:style>
  <w:style w:type="paragraph" w:customStyle="1" w:styleId="3544F5BB8FF14CE6B9E1E977B18B5045">
    <w:name w:val="3544F5BB8FF14CE6B9E1E977B18B5045"/>
    <w:rsid w:val="00F06BD0"/>
  </w:style>
  <w:style w:type="paragraph" w:customStyle="1" w:styleId="BD7B7A7BC63C4E34BCE161E284D7F454">
    <w:name w:val="BD7B7A7BC63C4E34BCE161E284D7F454"/>
    <w:rsid w:val="00F06BD0"/>
  </w:style>
  <w:style w:type="paragraph" w:customStyle="1" w:styleId="37F9B2AB549D43758C1D5613DB0CAD85">
    <w:name w:val="37F9B2AB549D43758C1D5613DB0CAD85"/>
    <w:rsid w:val="00F06BD0"/>
  </w:style>
  <w:style w:type="paragraph" w:customStyle="1" w:styleId="3F6A66B0A1E840B8A620A7D097938B93">
    <w:name w:val="3F6A66B0A1E840B8A620A7D097938B93"/>
    <w:rsid w:val="00F06B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TicketNetwork">
      <a:dk1>
        <a:srgbClr val="404040"/>
      </a:dk1>
      <a:lt1>
        <a:srgbClr val="FFFFFF"/>
      </a:lt1>
      <a:dk2>
        <a:srgbClr val="1C3F94"/>
      </a:dk2>
      <a:lt2>
        <a:srgbClr val="FFFFFF"/>
      </a:lt2>
      <a:accent1>
        <a:srgbClr val="1C3F94"/>
      </a:accent1>
      <a:accent2>
        <a:srgbClr val="29B2E3"/>
      </a:accent2>
      <a:accent3>
        <a:srgbClr val="404040"/>
      </a:accent3>
      <a:accent4>
        <a:srgbClr val="7D7D7D"/>
      </a:accent4>
      <a:accent5>
        <a:srgbClr val="A5A5A5"/>
      </a:accent5>
      <a:accent6>
        <a:srgbClr val="C00000"/>
      </a:accent6>
      <a:hlink>
        <a:srgbClr val="29B2E3"/>
      </a:hlink>
      <a:folHlink>
        <a:srgbClr val="1C3F94"/>
      </a:folHlink>
    </a:clrScheme>
    <a:fontScheme name="TicketNetwork">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2017-12-22T00:00:00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Release_x0020_Date_x0020__x002d__x0020_Prod xmlns="7ecf9a6d-d909-404c-bb02-e8fed6a94d3f" xsi:nil="true"/>
    <Products_x0020_Released xmlns="7ecf9a6d-d909-404c-bb02-e8fed6a94d3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2C79B50A58B14CA64FD6C256196E4D" ma:contentTypeVersion="4" ma:contentTypeDescription="Create a new document." ma:contentTypeScope="" ma:versionID="2e6daf6d708323fa2a1966f56d655fdb">
  <xsd:schema xmlns:xsd="http://www.w3.org/2001/XMLSchema" xmlns:xs="http://www.w3.org/2001/XMLSchema" xmlns:p="http://schemas.microsoft.com/office/2006/metadata/properties" xmlns:ns2="http://schemas.microsoft.com/sharepoint/v4" xmlns:ns3="7ecf9a6d-d909-404c-bb02-e8fed6a94d3f" targetNamespace="http://schemas.microsoft.com/office/2006/metadata/properties" ma:root="true" ma:fieldsID="9f6633750e5f02b820086b8557345d60" ns2:_="" ns3:_="">
    <xsd:import namespace="http://schemas.microsoft.com/sharepoint/v4"/>
    <xsd:import namespace="7ecf9a6d-d909-404c-bb02-e8fed6a94d3f"/>
    <xsd:element name="properties">
      <xsd:complexType>
        <xsd:sequence>
          <xsd:element name="documentManagement">
            <xsd:complexType>
              <xsd:all>
                <xsd:element ref="ns2:IconOverlay" minOccurs="0"/>
                <xsd:element ref="ns3:Release_x0020_Date_x0020__x002d__x0020_Prod" minOccurs="0"/>
                <xsd:element ref="ns3:Products_x0020_Releas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cf9a6d-d909-404c-bb02-e8fed6a94d3f" elementFormDefault="qualified">
    <xsd:import namespace="http://schemas.microsoft.com/office/2006/documentManagement/types"/>
    <xsd:import namespace="http://schemas.microsoft.com/office/infopath/2007/PartnerControls"/>
    <xsd:element name="Release_x0020_Date_x0020__x002d__x0020_Prod" ma:index="9" nillable="true" ma:displayName="Release Date - Prod" ma:description="Date Released to Prod" ma:format="DateOnly" ma:internalName="Release_x0020_Date_x0020__x002d__x0020_Prod">
      <xsd:simpleType>
        <xsd:restriction base="dms:DateTime"/>
      </xsd:simpleType>
    </xsd:element>
    <xsd:element name="Products_x0020_Released" ma:index="10" nillable="true" ma:displayName="Products Released" ma:description="Select products released as part of a given release." ma:internalName="Products_x0020_Released">
      <xsd:complexType>
        <xsd:complexContent>
          <xsd:extension base="dms:MultiChoiceFillIn">
            <xsd:sequence>
              <xsd:element name="Value" maxOccurs="unbounded" minOccurs="0" nillable="true">
                <xsd:simpleType>
                  <xsd:union memberTypes="dms:Text">
                    <xsd:simpleType>
                      <xsd:restriction base="dms:Choice">
                        <xsd:enumeration value="Checkout Web"/>
                        <xsd:enumeration value="Checkout API"/>
                        <xsd:enumeration value="Payment Gateway Service"/>
                        <xsd:enumeration value="UA API"/>
                        <xsd:enumeration value="UA Web"/>
                        <xsd:enumeration value="UA Application"/>
                        <xsd:enumeration value="Identity Server WSO2"/>
                        <xsd:enumeration value="API Manager"/>
                        <xsd:enumeration value="Completion Service"/>
                        <xsd:enumeration value="C3MS"/>
                        <xsd:enumeration value="ETI"/>
                        <xsd:enumeration value="EmailAmmit"/>
                        <xsd:enumeration value="TNUpdate"/>
                        <xsd:enumeration value="Custom Checkout API (Webservices)"/>
                      </xsd:restriction>
                    </xsd:simpleType>
                  </xsd:un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BF6B55-4DBC-4C59-A3FF-770FF388D7A0}">
  <ds:schemaRefs>
    <ds:schemaRef ds:uri="http://schemas.microsoft.com/office/2006/metadata/properties"/>
    <ds:schemaRef ds:uri="http://schemas.microsoft.com/office/infopath/2007/PartnerControls"/>
    <ds:schemaRef ds:uri="http://schemas.microsoft.com/sharepoint/v4"/>
    <ds:schemaRef ds:uri="7ecf9a6d-d909-404c-bb02-e8fed6a94d3f"/>
  </ds:schemaRefs>
</ds:datastoreItem>
</file>

<file path=customXml/itemProps3.xml><?xml version="1.0" encoding="utf-8"?>
<ds:datastoreItem xmlns:ds="http://schemas.openxmlformats.org/officeDocument/2006/customXml" ds:itemID="{93B003E5-FC05-4F7E-8713-CC9F54480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7ecf9a6d-d909-404c-bb02-e8fed6a94d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121CE8-04C4-4799-9D61-6378179CB33E}">
  <ds:schemaRefs>
    <ds:schemaRef ds:uri="http://schemas.microsoft.com/sharepoint/v3/contenttype/forms"/>
  </ds:schemaRefs>
</ds:datastoreItem>
</file>

<file path=customXml/itemProps5.xml><?xml version="1.0" encoding="utf-8"?>
<ds:datastoreItem xmlns:ds="http://schemas.openxmlformats.org/officeDocument/2006/customXml" ds:itemID="{A343C71D-92E1-41CB-94EC-8F6FBA508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TNWordTemplate.dotm</Template>
  <TotalTime>12</TotalTime>
  <Pages>10</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API Client Store Guide</vt:lpstr>
    </vt:vector>
  </TitlesOfParts>
  <Company>TicketNetwork</Company>
  <LinksUpToDate>false</LinksUpToDate>
  <CharactersWithSpaces>5621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Client Store Guide</dc:title>
  <dc:subject>2.0</dc:subject>
  <dc:creator>Sarah Knowles</dc:creator>
  <cp:lastModifiedBy>Joseph Keiser</cp:lastModifiedBy>
  <cp:revision>6</cp:revision>
  <cp:lastPrinted>2012-08-21T14:05:00Z</cp:lastPrinted>
  <dcterms:created xsi:type="dcterms:W3CDTF">2017-08-15T17:16:00Z</dcterms:created>
  <dcterms:modified xsi:type="dcterms:W3CDTF">2017-12-22T21:30:00Z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0x010100EB2C79B50A58B14CA64FD6C256196E4D</vt:lpwstr>
  </property>
  <property fmtid="{D5CDD505-2E9C-101B-9397-08002B2CF9AE}" pid="3" name="WorkflowCreationPath">
    <vt:lpwstr>75779f53-c2e2-448e-a367-f78d3528860c,13;f680c09a-910b-4f13-ae4f-3731638f810b,31;f680c09a-910b-4f13-ae4f-3731638f810b,33;f680c09a-910b-4f13-ae4f-3731638f810b,35;f680c09a-910b-4f13-ae4f-3731638f810b,37;f680c09a-910b-4f13-ae4f-3731638f810b,39;f680c09a-910b-4</vt:lpwstr>
  </property>
</Properties>
</file>